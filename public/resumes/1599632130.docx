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579F" w14:textId="33C907A2" w:rsidR="00966C78" w:rsidRPr="00D61C2D" w:rsidRDefault="00D61C2D">
      <w:pPr>
        <w:pStyle w:val="Name"/>
        <w:rPr>
          <w:rFonts w:cs="Noto Sans Tamil UI"/>
        </w:rPr>
      </w:pPr>
      <w:r>
        <w:rPr>
          <w:rFonts w:ascii="Noto Sans Tamil UI" w:hAnsi="Noto Sans Tamil UI" w:cs="Noto Sans Tamil UI" w:hint="cs"/>
          <w:lang w:bidi="ta-IN"/>
        </w:rPr>
        <w:t>S.p.ilamaran.</w:t>
      </w:r>
    </w:p>
    <w:p w14:paraId="30BF58DD" w14:textId="77777777" w:rsidR="00966C78" w:rsidRPr="00F954A2" w:rsidRDefault="00A53143">
      <w:pPr>
        <w:pStyle w:val="ContactInfo"/>
        <w:rPr>
          <w:rFonts w:asciiTheme="minorHAnsi" w:hAnsiTheme="minorHAnsi" w:cstheme="minorHAnsi"/>
          <w:color w:val="0E0B05" w:themeColor="text2"/>
          <w:sz w:val="20"/>
        </w:rPr>
      </w:pPr>
      <w:r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>M 61, phase 3,</w:t>
      </w:r>
    </w:p>
    <w:p w14:paraId="37C0D18E" w14:textId="77777777" w:rsidR="00A53143" w:rsidRPr="00F954A2" w:rsidRDefault="00A53143">
      <w:pPr>
        <w:pStyle w:val="ContactInfo"/>
        <w:rPr>
          <w:rFonts w:asciiTheme="minorHAnsi" w:hAnsiTheme="minorHAnsi" w:cstheme="minorHAnsi"/>
          <w:color w:val="0E0B05" w:themeColor="text2"/>
          <w:sz w:val="20"/>
          <w:lang w:bidi="ta-IN"/>
        </w:rPr>
      </w:pPr>
      <w:r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 xml:space="preserve">Anna </w:t>
      </w:r>
      <w:proofErr w:type="spellStart"/>
      <w:r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>nagar</w:t>
      </w:r>
      <w:proofErr w:type="spellEnd"/>
      <w:r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>,</w:t>
      </w:r>
    </w:p>
    <w:p w14:paraId="07247A32" w14:textId="188C969A" w:rsidR="00794063" w:rsidRPr="00F954A2" w:rsidRDefault="00A53143">
      <w:pPr>
        <w:pStyle w:val="ContactInfo"/>
        <w:rPr>
          <w:rFonts w:asciiTheme="minorHAnsi" w:hAnsiTheme="minorHAnsi" w:cstheme="minorHAnsi"/>
          <w:color w:val="0E0B05" w:themeColor="text2"/>
          <w:sz w:val="20"/>
          <w:lang w:bidi="ta-IN"/>
        </w:rPr>
      </w:pPr>
      <w:r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 xml:space="preserve">Trichy 620026 </w:t>
      </w:r>
    </w:p>
    <w:p w14:paraId="2EDD7D21" w14:textId="2C851297" w:rsidR="00022E0A" w:rsidRPr="00F954A2" w:rsidRDefault="00C5488A">
      <w:pPr>
        <w:pStyle w:val="ContactInfo"/>
        <w:rPr>
          <w:rFonts w:asciiTheme="minorHAnsi" w:hAnsiTheme="minorHAnsi" w:cstheme="minorHAnsi"/>
          <w:color w:val="0E0B05" w:themeColor="text2"/>
          <w:sz w:val="20"/>
          <w:lang w:bidi="ta-IN"/>
        </w:rPr>
      </w:pPr>
      <w:r w:rsidRPr="00F954A2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lang w:bidi="ta-IN"/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 w:rsidR="00EF387C" w:rsidRPr="00F954A2">
        <w:rPr>
          <w:rFonts w:asciiTheme="minorHAnsi" w:hAnsiTheme="minorHAnsi" w:cstheme="minorHAnsi"/>
          <w:sz w:val="20"/>
          <w:lang w:bidi="ta-IN"/>
        </w:rPr>
        <w:t xml:space="preserve"> </w:t>
      </w:r>
      <w:hyperlink r:id="rId8" w:history="1">
        <w:r w:rsidR="005C7E55" w:rsidRPr="00F954A2">
          <w:rPr>
            <w:rStyle w:val="Hyperlink"/>
            <w:rFonts w:asciiTheme="minorHAnsi" w:hAnsiTheme="minorHAnsi" w:cstheme="minorHAnsi"/>
            <w:color w:val="0E0B05" w:themeColor="text2"/>
            <w:sz w:val="20"/>
            <w:lang w:bidi="ta-IN"/>
          </w:rPr>
          <w:t>ilamaran.sp84@gmail.com</w:t>
        </w:r>
      </w:hyperlink>
      <w:r w:rsidR="00360A9B"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 xml:space="preserve"> </w:t>
      </w:r>
    </w:p>
    <w:p w14:paraId="60DF0AC6" w14:textId="67AD4776" w:rsidR="00EF387C" w:rsidRPr="00F954A2" w:rsidRDefault="005C7E55">
      <w:pPr>
        <w:pStyle w:val="ContactInfo"/>
        <w:rPr>
          <w:rFonts w:asciiTheme="minorHAnsi" w:hAnsiTheme="minorHAnsi" w:cstheme="minorHAnsi"/>
          <w:color w:val="0E0B05" w:themeColor="text2"/>
          <w:sz w:val="20"/>
          <w:lang w:bidi="ta-IN"/>
        </w:rPr>
      </w:pPr>
      <w:r w:rsidRPr="00F954A2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E0B05" w:themeColor="text2"/>
          <w:sz w:val="20"/>
          <w:lang w:bidi="ta-IN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EF387C" w:rsidRPr="00F954A2">
        <w:rPr>
          <w:rFonts w:asciiTheme="minorHAnsi" w:hAnsiTheme="minorHAnsi" w:cstheme="minorHAnsi"/>
          <w:color w:val="0E0B05" w:themeColor="text2"/>
          <w:sz w:val="20"/>
          <w:lang w:bidi="ta-IN"/>
        </w:rPr>
        <w:t xml:space="preserve"> </w:t>
      </w:r>
      <w:r w:rsidR="00022E0A" w:rsidRPr="00F954A2">
        <w:rPr>
          <w:rFonts w:asciiTheme="minorHAnsi" w:hAnsiTheme="minorHAnsi" w:cstheme="minorHAnsi"/>
          <w:color w:val="0E0B05" w:themeColor="text2"/>
          <w:sz w:val="20"/>
          <w:cs/>
          <w:lang w:bidi="ta-IN"/>
        </w:rPr>
        <w:t>9994048293</w:t>
      </w:r>
    </w:p>
    <w:sdt>
      <w:sdtPr>
        <w:rPr>
          <w:rFonts w:asciiTheme="minorHAnsi" w:hAnsiTheme="minorHAnsi" w:cstheme="minorHAnsi"/>
          <w:sz w:val="20"/>
          <w:szCs w:val="20"/>
        </w:rPr>
        <w:id w:val="-1179423465"/>
        <w:placeholder>
          <w:docPart w:val="F5778AF129E33E4693E317B869A254FE"/>
        </w:placeholder>
        <w:temporary/>
        <w:showingPlcHdr/>
        <w15:appearance w15:val="hidden"/>
      </w:sdtPr>
      <w:sdtEndPr/>
      <w:sdtContent>
        <w:p w14:paraId="153FF29C" w14:textId="77777777" w:rsidR="00966C78" w:rsidRPr="00F954A2" w:rsidRDefault="008A79E6">
          <w:pPr>
            <w:pStyle w:val="Heading1"/>
            <w:rPr>
              <w:rFonts w:asciiTheme="minorHAnsi" w:hAnsiTheme="minorHAnsi" w:cstheme="minorHAnsi"/>
              <w:sz w:val="20"/>
              <w:szCs w:val="20"/>
            </w:rPr>
          </w:pPr>
          <w:r w:rsidRPr="00F954A2">
            <w:rPr>
              <w:rFonts w:asciiTheme="minorHAnsi" w:hAnsiTheme="minorHAnsi" w:cstheme="minorHAnsi"/>
              <w:sz w:val="20"/>
              <w:szCs w:val="20"/>
            </w:rPr>
            <w:t>Objective</w:t>
          </w:r>
        </w:p>
      </w:sdtContent>
    </w:sdt>
    <w:p w14:paraId="514B1992" w14:textId="2340ABE1" w:rsidR="00966C78" w:rsidRPr="00F954A2" w:rsidRDefault="00EB0826">
      <w:p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To hold a challenging position</w:t>
      </w:r>
      <w:r w:rsidR="001C4154" w:rsidRPr="00F954A2">
        <w:rPr>
          <w:rFonts w:cstheme="minorHAnsi"/>
          <w:color w:val="0E0B05" w:themeColor="text2"/>
          <w:lang w:bidi="ta-IN"/>
        </w:rPr>
        <w:t xml:space="preserve"> and</w:t>
      </w:r>
      <w:r w:rsidR="00DF6B65" w:rsidRPr="00F954A2">
        <w:rPr>
          <w:rFonts w:cstheme="minorHAnsi"/>
          <w:color w:val="0E0B05" w:themeColor="text2"/>
          <w:lang w:bidi="ta-IN"/>
        </w:rPr>
        <w:t xml:space="preserve"> implement innovative ideas in an organization</w:t>
      </w:r>
      <w:r w:rsidR="007069E7" w:rsidRPr="00F954A2">
        <w:rPr>
          <w:rFonts w:cstheme="minorHAnsi"/>
          <w:color w:val="0E0B05" w:themeColor="text2"/>
          <w:lang w:bidi="ta-IN"/>
        </w:rPr>
        <w:t xml:space="preserve"> that provides a platform for knowledge enrichment and carrier growth.</w:t>
      </w:r>
    </w:p>
    <w:p w14:paraId="4920DA25" w14:textId="2F8B5C4C" w:rsidR="00966C78" w:rsidRPr="00F954A2" w:rsidRDefault="003E116D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F954A2">
        <w:rPr>
          <w:rFonts w:asciiTheme="minorHAnsi" w:hAnsiTheme="minorHAnsi" w:cstheme="minorHAnsi"/>
          <w:sz w:val="20"/>
          <w:szCs w:val="20"/>
          <w:lang w:bidi="ta-IN"/>
        </w:rPr>
        <w:t>Education</w:t>
      </w:r>
    </w:p>
    <w:p w14:paraId="1874CE05" w14:textId="019E5E36" w:rsidR="00966C78" w:rsidRPr="00F954A2" w:rsidRDefault="008F1B8C" w:rsidP="0028690C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B.E (Mechanical)</w:t>
      </w:r>
      <w:r w:rsidR="006D2AA7" w:rsidRPr="00F954A2">
        <w:rPr>
          <w:rFonts w:cstheme="minorHAnsi"/>
          <w:color w:val="0E0B05" w:themeColor="text2"/>
          <w:lang w:bidi="ta-IN"/>
        </w:rPr>
        <w:t xml:space="preserve">.                              2002 </w:t>
      </w:r>
      <w:r w:rsidR="006A7AEA" w:rsidRPr="00F954A2">
        <w:rPr>
          <w:rFonts w:cstheme="minorHAnsi"/>
          <w:color w:val="0E0B05" w:themeColor="text2"/>
          <w:lang w:bidi="ta-IN"/>
        </w:rPr>
        <w:t xml:space="preserve">- </w:t>
      </w:r>
      <w:r w:rsidR="006D2AA7" w:rsidRPr="00F954A2">
        <w:rPr>
          <w:rFonts w:cstheme="minorHAnsi"/>
          <w:color w:val="0E0B05" w:themeColor="text2"/>
          <w:lang w:bidi="ta-IN"/>
        </w:rPr>
        <w:t>2006</w:t>
      </w:r>
    </w:p>
    <w:p w14:paraId="2F9BBC85" w14:textId="7425FB4B" w:rsidR="006D2AA7" w:rsidRPr="00F954A2" w:rsidRDefault="006D2AA7" w:rsidP="006D2AA7">
      <w:pPr>
        <w:pStyle w:val="ListBullet"/>
        <w:numPr>
          <w:ilvl w:val="0"/>
          <w:numId w:val="0"/>
        </w:numPr>
        <w:ind w:left="849"/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Trichy Engineering College </w:t>
      </w:r>
    </w:p>
    <w:p w14:paraId="0DC5BB83" w14:textId="04917314" w:rsidR="001E2AA5" w:rsidRPr="00F954A2" w:rsidRDefault="003E116D" w:rsidP="001E2AA5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F954A2">
        <w:rPr>
          <w:rFonts w:asciiTheme="minorHAnsi" w:hAnsiTheme="minorHAnsi" w:cstheme="minorHAnsi"/>
          <w:sz w:val="20"/>
          <w:szCs w:val="20"/>
          <w:lang w:bidi="ta-IN"/>
        </w:rPr>
        <w:t>Experience</w:t>
      </w:r>
    </w:p>
    <w:p w14:paraId="327FE3DA" w14:textId="4F752EA5" w:rsidR="001E2AA5" w:rsidRPr="00F954A2" w:rsidRDefault="00985534" w:rsidP="00143E24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u w:val="single"/>
        </w:rPr>
      </w:pPr>
      <w:r w:rsidRPr="00F954A2">
        <w:rPr>
          <w:rFonts w:cstheme="minorHAnsi"/>
          <w:color w:val="0E0B05" w:themeColor="text2"/>
          <w:u w:val="single"/>
          <w:lang w:bidi="ta-IN"/>
        </w:rPr>
        <w:t>Vodafone idea limited</w:t>
      </w:r>
    </w:p>
    <w:p w14:paraId="4D74683E" w14:textId="4AD05B08" w:rsidR="001C2DB6" w:rsidRPr="000668B5" w:rsidRDefault="00973714" w:rsidP="000668B5">
      <w:p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Sales</w:t>
      </w:r>
      <w:r w:rsidR="00AA38E0" w:rsidRPr="00F954A2">
        <w:rPr>
          <w:rFonts w:cstheme="minorHAnsi"/>
          <w:color w:val="0E0B05" w:themeColor="text2"/>
          <w:lang w:bidi="ta-IN"/>
        </w:rPr>
        <w:t xml:space="preserve"> </w:t>
      </w:r>
      <w:r w:rsidRPr="00F954A2">
        <w:rPr>
          <w:rFonts w:cstheme="minorHAnsi"/>
          <w:color w:val="0E0B05" w:themeColor="text2"/>
          <w:lang w:bidi="ta-IN"/>
        </w:rPr>
        <w:t>Ma</w:t>
      </w:r>
      <w:r w:rsidR="00AA38E0" w:rsidRPr="00F954A2">
        <w:rPr>
          <w:rFonts w:cstheme="minorHAnsi"/>
          <w:color w:val="0E0B05" w:themeColor="text2"/>
          <w:lang w:bidi="ta-IN"/>
        </w:rPr>
        <w:t>nager (Dec 201</w:t>
      </w:r>
      <w:r w:rsidR="00D53057" w:rsidRPr="00F954A2">
        <w:rPr>
          <w:rFonts w:cstheme="minorHAnsi"/>
          <w:color w:val="0E0B05" w:themeColor="text2"/>
          <w:lang w:bidi="ta-IN"/>
        </w:rPr>
        <w:t>8 – Present)</w:t>
      </w:r>
    </w:p>
    <w:p w14:paraId="7788F410" w14:textId="60CCC988" w:rsidR="00560DC6" w:rsidRPr="00311D76" w:rsidRDefault="00453102" w:rsidP="00B54453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Responsible for</w:t>
      </w:r>
      <w:r w:rsidR="002A6262" w:rsidRPr="00F954A2">
        <w:rPr>
          <w:rFonts w:cstheme="minorHAnsi"/>
          <w:color w:val="0E0B05" w:themeColor="text2"/>
          <w:lang w:bidi="ta-IN"/>
        </w:rPr>
        <w:t xml:space="preserve"> sales target </w:t>
      </w:r>
      <w:r w:rsidR="00A33C07" w:rsidRPr="00F954A2">
        <w:rPr>
          <w:rFonts w:cstheme="minorHAnsi"/>
          <w:color w:val="0E0B05" w:themeColor="text2"/>
          <w:lang w:bidi="ta-IN"/>
        </w:rPr>
        <w:t>by sales team</w:t>
      </w:r>
    </w:p>
    <w:p w14:paraId="227F6AD3" w14:textId="0DC7EC70" w:rsidR="00DD7E45" w:rsidRPr="006006CB" w:rsidRDefault="00327F68" w:rsidP="006006CB">
      <w:pPr>
        <w:pStyle w:val="ListBullet"/>
        <w:numPr>
          <w:ilvl w:val="0"/>
          <w:numId w:val="16"/>
        </w:numPr>
        <w:rPr>
          <w:rFonts w:cs="Noto Sans Tamil UI"/>
          <w:color w:val="0E0B05" w:themeColor="text2"/>
          <w:lang w:bidi="ta-IN"/>
        </w:rPr>
      </w:pPr>
      <w:r>
        <w:rPr>
          <w:rFonts w:cs="Noto Sans Tamil UI"/>
          <w:color w:val="0E0B05" w:themeColor="text2"/>
          <w:lang w:bidi="ta-IN"/>
        </w:rPr>
        <w:t>Analyzing</w:t>
      </w:r>
      <w:r>
        <w:rPr>
          <w:rFonts w:cs="Noto Sans Tamil UI" w:hint="cs"/>
          <w:color w:val="0E0B05" w:themeColor="text2"/>
          <w:lang w:bidi="ta-IN"/>
        </w:rPr>
        <w:t xml:space="preserve"> the market situation</w:t>
      </w:r>
    </w:p>
    <w:p w14:paraId="702EFA86" w14:textId="5581D281" w:rsidR="00D87EF0" w:rsidRPr="00F954A2" w:rsidRDefault="00CF2B54" w:rsidP="00B54453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Planning sales promotion and </w:t>
      </w:r>
      <w:r w:rsidR="00D87EF0" w:rsidRPr="00F954A2">
        <w:rPr>
          <w:rFonts w:cstheme="minorHAnsi"/>
          <w:color w:val="0E0B05" w:themeColor="text2"/>
          <w:lang w:bidi="ta-IN"/>
        </w:rPr>
        <w:t>advertising</w:t>
      </w:r>
    </w:p>
    <w:p w14:paraId="70757A6C" w14:textId="49C6504A" w:rsidR="00542C57" w:rsidRPr="006006CB" w:rsidRDefault="00BE150B" w:rsidP="00B54453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  <w:lang w:bidi="ta-IN"/>
        </w:rPr>
      </w:pPr>
      <w:r w:rsidRPr="00666444">
        <w:rPr>
          <w:rFonts w:cstheme="minorHAnsi"/>
          <w:color w:val="0E0B05" w:themeColor="text2"/>
          <w:lang w:bidi="ta-IN"/>
        </w:rPr>
        <w:t xml:space="preserve">Motivating </w:t>
      </w:r>
      <w:r w:rsidR="00666444" w:rsidRPr="00666444">
        <w:rPr>
          <w:rFonts w:cstheme="minorHAnsi"/>
          <w:color w:val="0E0B05" w:themeColor="text2"/>
          <w:lang w:bidi="ta-IN"/>
        </w:rPr>
        <w:t>team members</w:t>
      </w:r>
    </w:p>
    <w:p w14:paraId="58030B49" w14:textId="5D3F6C74" w:rsidR="006006CB" w:rsidRPr="00666444" w:rsidRDefault="006006CB" w:rsidP="00B54453">
      <w:pPr>
        <w:pStyle w:val="ListBullet"/>
        <w:numPr>
          <w:ilvl w:val="0"/>
          <w:numId w:val="16"/>
        </w:numPr>
        <w:rPr>
          <w:rFonts w:ascii="Noto Sans Tamil UI" w:hAnsi="Noto Sans Tamil UI" w:cs="Noto Sans Tamil UI"/>
          <w:color w:val="0E0B05" w:themeColor="text2"/>
          <w:lang w:bidi="ta-IN"/>
        </w:rPr>
      </w:pPr>
      <w:r>
        <w:rPr>
          <w:rFonts w:cs="Noto Sans Tamil UI" w:hint="cs"/>
          <w:color w:val="0E0B05" w:themeColor="text2"/>
          <w:lang w:bidi="ta-IN"/>
        </w:rPr>
        <w:t>Improving the revenue</w:t>
      </w:r>
      <w:r w:rsidR="00A004B2">
        <w:rPr>
          <w:rFonts w:cs="Noto Sans Tamil UI" w:hint="cs"/>
          <w:color w:val="0E0B05" w:themeColor="text2"/>
          <w:lang w:bidi="ta-IN"/>
        </w:rPr>
        <w:t xml:space="preserve"> of organization by achieving sales target </w:t>
      </w:r>
    </w:p>
    <w:p w14:paraId="5887227B" w14:textId="2CA85672" w:rsidR="00EC058C" w:rsidRPr="00F954A2" w:rsidRDefault="00D53057" w:rsidP="001C2DB6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u w:val="single"/>
        </w:rPr>
      </w:pPr>
      <w:proofErr w:type="spellStart"/>
      <w:r w:rsidRPr="00F954A2">
        <w:rPr>
          <w:rFonts w:cstheme="minorHAnsi"/>
          <w:color w:val="0E0B05" w:themeColor="text2"/>
          <w:u w:val="single"/>
          <w:lang w:bidi="ta-IN"/>
        </w:rPr>
        <w:t>Zuari</w:t>
      </w:r>
      <w:proofErr w:type="spellEnd"/>
      <w:r w:rsidRPr="00F954A2">
        <w:rPr>
          <w:rFonts w:cstheme="minorHAnsi"/>
          <w:color w:val="0E0B05" w:themeColor="text2"/>
          <w:u w:val="single"/>
          <w:lang w:bidi="ta-IN"/>
        </w:rPr>
        <w:t xml:space="preserve"> Cement Limited</w:t>
      </w:r>
    </w:p>
    <w:p w14:paraId="5342A06C" w14:textId="61D4912C" w:rsidR="00EC058C" w:rsidRPr="00F954A2" w:rsidRDefault="00041196" w:rsidP="002E6661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C&amp;F Manager  (June 2014 – March 2018)</w:t>
      </w:r>
    </w:p>
    <w:p w14:paraId="01CC9FAF" w14:textId="30C6F40D" w:rsidR="00EC058C" w:rsidRPr="00F954A2" w:rsidRDefault="00A22AD6" w:rsidP="002C2E99">
      <w:pPr>
        <w:pStyle w:val="ListParagraph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Supply chain management</w:t>
      </w:r>
    </w:p>
    <w:p w14:paraId="5B8D60E6" w14:textId="2F0CE5C5" w:rsidR="00A22AD6" w:rsidRPr="00F954A2" w:rsidRDefault="00A22AD6" w:rsidP="002C2E99">
      <w:pPr>
        <w:pStyle w:val="ListParagraph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 xml:space="preserve">Inbound and outbound </w:t>
      </w:r>
      <w:r w:rsidR="00F55D0E" w:rsidRPr="00F954A2">
        <w:rPr>
          <w:rFonts w:cstheme="minorHAnsi"/>
          <w:color w:val="0E0B05" w:themeColor="text2"/>
          <w:lang w:bidi="ta-IN"/>
        </w:rPr>
        <w:t>logistics management</w:t>
      </w:r>
    </w:p>
    <w:p w14:paraId="1CD78D90" w14:textId="1DF0482F" w:rsidR="00F55D0E" w:rsidRPr="00F954A2" w:rsidRDefault="00F55D0E" w:rsidP="002C2E99">
      <w:pPr>
        <w:pStyle w:val="ListParagraph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Invoicing</w:t>
      </w:r>
      <w:r w:rsidR="008420BF" w:rsidRPr="00F954A2">
        <w:rPr>
          <w:rFonts w:cstheme="minorHAnsi"/>
          <w:color w:val="0E0B05" w:themeColor="text2"/>
          <w:lang w:bidi="ta-IN"/>
        </w:rPr>
        <w:t xml:space="preserve"> </w:t>
      </w:r>
    </w:p>
    <w:p w14:paraId="30DB9B32" w14:textId="4B457BA9" w:rsidR="007E29D6" w:rsidRPr="00F954A2" w:rsidRDefault="00E96DA0" w:rsidP="00041D9A">
      <w:pPr>
        <w:pStyle w:val="ListParagraph"/>
        <w:numPr>
          <w:ilvl w:val="0"/>
          <w:numId w:val="16"/>
        </w:numPr>
        <w:rPr>
          <w:rFonts w:cstheme="minorHAnsi"/>
          <w:color w:val="0E0B05" w:themeColor="text2"/>
        </w:rPr>
      </w:pPr>
      <w:proofErr w:type="spellStart"/>
      <w:r w:rsidRPr="00F954A2">
        <w:rPr>
          <w:rFonts w:cstheme="minorHAnsi"/>
          <w:color w:val="0E0B05" w:themeColor="text2"/>
          <w:lang w:bidi="ta-IN"/>
        </w:rPr>
        <w:t>Labour</w:t>
      </w:r>
      <w:proofErr w:type="spellEnd"/>
      <w:r w:rsidRPr="00F954A2">
        <w:rPr>
          <w:rFonts w:cstheme="minorHAnsi"/>
          <w:color w:val="0E0B05" w:themeColor="text2"/>
          <w:lang w:bidi="ta-IN"/>
        </w:rPr>
        <w:t xml:space="preserve"> handling</w:t>
      </w:r>
    </w:p>
    <w:p w14:paraId="43A5D4E4" w14:textId="60B37C7A" w:rsidR="00E96DA0" w:rsidRPr="00F954A2" w:rsidRDefault="00E96DA0" w:rsidP="00041D9A">
      <w:pPr>
        <w:pStyle w:val="ListParagraph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Responsible for payments from dealers/customers</w:t>
      </w:r>
    </w:p>
    <w:p w14:paraId="60BB4A41" w14:textId="1B44A3B2" w:rsidR="00FF486E" w:rsidRPr="00F954A2" w:rsidRDefault="00FF486E" w:rsidP="00041D9A">
      <w:pPr>
        <w:pStyle w:val="ListParagraph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 xml:space="preserve">Responsible for </w:t>
      </w:r>
      <w:r w:rsidR="00B86418" w:rsidRPr="00F954A2">
        <w:rPr>
          <w:rFonts w:cstheme="minorHAnsi"/>
          <w:color w:val="0E0B05" w:themeColor="text2"/>
          <w:lang w:bidi="ta-IN"/>
        </w:rPr>
        <w:t>stock maintenance</w:t>
      </w:r>
    </w:p>
    <w:p w14:paraId="193744B8" w14:textId="77777777" w:rsidR="007E29D6" w:rsidRPr="00F954A2" w:rsidRDefault="007E29D6" w:rsidP="009057FF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u w:val="single"/>
          <w:lang w:bidi="ta-IN"/>
        </w:rPr>
      </w:pPr>
    </w:p>
    <w:p w14:paraId="1FE37E89" w14:textId="77777777" w:rsidR="00A702EA" w:rsidRDefault="00A702EA" w:rsidP="00543169">
      <w:pPr>
        <w:pStyle w:val="ListBullet"/>
        <w:numPr>
          <w:ilvl w:val="0"/>
          <w:numId w:val="0"/>
        </w:numPr>
        <w:rPr>
          <w:rFonts w:cs="Noto Sans Tamil UI"/>
          <w:color w:val="0E0B05" w:themeColor="text2"/>
          <w:u w:val="single"/>
          <w:lang w:bidi="ta-IN"/>
        </w:rPr>
      </w:pPr>
    </w:p>
    <w:p w14:paraId="66FB839F" w14:textId="77777777" w:rsidR="00A702EA" w:rsidRDefault="00A702EA" w:rsidP="009057FF">
      <w:pPr>
        <w:pStyle w:val="ListBullet"/>
        <w:numPr>
          <w:ilvl w:val="0"/>
          <w:numId w:val="0"/>
        </w:numPr>
        <w:ind w:left="216" w:hanging="216"/>
        <w:rPr>
          <w:rFonts w:cs="Noto Sans Tamil UI"/>
          <w:color w:val="0E0B05" w:themeColor="text2"/>
          <w:u w:val="single"/>
          <w:lang w:bidi="ta-IN"/>
        </w:rPr>
      </w:pPr>
    </w:p>
    <w:p w14:paraId="4F18C2E5" w14:textId="757A116D" w:rsidR="00033FD3" w:rsidRPr="00F954A2" w:rsidRDefault="008D02A9" w:rsidP="009057FF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u w:val="single"/>
          <w:lang w:bidi="ta-IN"/>
        </w:rPr>
      </w:pPr>
      <w:proofErr w:type="spellStart"/>
      <w:r w:rsidRPr="00F954A2">
        <w:rPr>
          <w:rFonts w:cstheme="minorHAnsi"/>
          <w:color w:val="0E0B05" w:themeColor="text2"/>
          <w:u w:val="single"/>
          <w:lang w:bidi="ta-IN"/>
        </w:rPr>
        <w:t>Heurtey</w:t>
      </w:r>
      <w:proofErr w:type="spellEnd"/>
      <w:r w:rsidRPr="00F954A2">
        <w:rPr>
          <w:rFonts w:cstheme="minorHAnsi"/>
          <w:color w:val="0E0B05" w:themeColor="text2"/>
          <w:u w:val="single"/>
          <w:lang w:bidi="ta-IN"/>
        </w:rPr>
        <w:t xml:space="preserve"> Petrochem </w:t>
      </w:r>
      <w:r w:rsidR="005B2856" w:rsidRPr="00F954A2">
        <w:rPr>
          <w:rFonts w:cstheme="minorHAnsi"/>
          <w:color w:val="0E0B05" w:themeColor="text2"/>
          <w:u w:val="single"/>
          <w:lang w:bidi="ta-IN"/>
        </w:rPr>
        <w:t xml:space="preserve">Equipment India </w:t>
      </w:r>
      <w:proofErr w:type="spellStart"/>
      <w:r w:rsidR="005B2856" w:rsidRPr="00F954A2">
        <w:rPr>
          <w:rFonts w:cstheme="minorHAnsi"/>
          <w:color w:val="0E0B05" w:themeColor="text2"/>
          <w:u w:val="single"/>
          <w:lang w:bidi="ta-IN"/>
        </w:rPr>
        <w:t>Pvt</w:t>
      </w:r>
      <w:proofErr w:type="spellEnd"/>
      <w:r w:rsidR="005B2856" w:rsidRPr="00F954A2">
        <w:rPr>
          <w:rFonts w:cstheme="minorHAnsi"/>
          <w:color w:val="0E0B05" w:themeColor="text2"/>
          <w:u w:val="single"/>
          <w:lang w:bidi="ta-IN"/>
        </w:rPr>
        <w:t xml:space="preserve"> Limited</w:t>
      </w:r>
    </w:p>
    <w:p w14:paraId="552723A3" w14:textId="08DACEED" w:rsidR="006905F3" w:rsidRPr="00F954A2" w:rsidRDefault="005B2856" w:rsidP="00974053">
      <w:p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Site</w:t>
      </w:r>
      <w:r w:rsidR="00933154" w:rsidRPr="00F954A2">
        <w:rPr>
          <w:rFonts w:cstheme="minorHAnsi"/>
          <w:color w:val="0E0B05" w:themeColor="text2"/>
          <w:lang w:bidi="ta-IN"/>
        </w:rPr>
        <w:t xml:space="preserve"> Engineer </w:t>
      </w:r>
      <w:r w:rsidR="00F35E90" w:rsidRPr="00F954A2">
        <w:rPr>
          <w:rFonts w:cstheme="minorHAnsi"/>
          <w:color w:val="0E0B05" w:themeColor="text2"/>
          <w:lang w:bidi="ta-IN"/>
        </w:rPr>
        <w:t xml:space="preserve">(Jan 2013 </w:t>
      </w:r>
      <w:r w:rsidR="007E29D6" w:rsidRPr="00F954A2">
        <w:rPr>
          <w:rFonts w:cstheme="minorHAnsi"/>
          <w:color w:val="0E0B05" w:themeColor="text2"/>
          <w:lang w:bidi="ta-IN"/>
        </w:rPr>
        <w:t>–</w:t>
      </w:r>
      <w:r w:rsidR="00F35E90" w:rsidRPr="00F954A2">
        <w:rPr>
          <w:rFonts w:cstheme="minorHAnsi"/>
          <w:color w:val="0E0B05" w:themeColor="text2"/>
          <w:lang w:bidi="ta-IN"/>
        </w:rPr>
        <w:t xml:space="preserve"> </w:t>
      </w:r>
      <w:r w:rsidR="007E29D6" w:rsidRPr="00F954A2">
        <w:rPr>
          <w:rFonts w:cstheme="minorHAnsi"/>
          <w:color w:val="0E0B05" w:themeColor="text2"/>
          <w:lang w:bidi="ta-IN"/>
        </w:rPr>
        <w:t>Dec 2013)</w:t>
      </w:r>
    </w:p>
    <w:p w14:paraId="5E8931FE" w14:textId="73905D5C" w:rsidR="00974053" w:rsidRPr="00F954A2" w:rsidRDefault="00DB450C" w:rsidP="00974053">
      <w:pPr>
        <w:pStyle w:val="ListParagraph"/>
        <w:numPr>
          <w:ilvl w:val="0"/>
          <w:numId w:val="18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Fabrication and Erection of Reformer</w:t>
      </w:r>
    </w:p>
    <w:p w14:paraId="5886BEB4" w14:textId="7CC14CD2" w:rsidR="00974053" w:rsidRPr="00F954A2" w:rsidRDefault="00DB450C" w:rsidP="00974053">
      <w:pPr>
        <w:pStyle w:val="ListParagraph"/>
        <w:numPr>
          <w:ilvl w:val="0"/>
          <w:numId w:val="18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Inspecting all activities </w:t>
      </w:r>
      <w:r w:rsidR="00485CE9" w:rsidRPr="00F954A2">
        <w:rPr>
          <w:rFonts w:cstheme="minorHAnsi"/>
          <w:color w:val="0E0B05" w:themeColor="text2"/>
          <w:lang w:bidi="ta-IN"/>
        </w:rPr>
        <w:t>in Erection and Fabrication</w:t>
      </w:r>
    </w:p>
    <w:p w14:paraId="64800FD7" w14:textId="78A9E6F7" w:rsidR="00974053" w:rsidRPr="00F954A2" w:rsidRDefault="00485CE9" w:rsidP="00FB5C29">
      <w:pPr>
        <w:pStyle w:val="ListParagraph"/>
        <w:numPr>
          <w:ilvl w:val="0"/>
          <w:numId w:val="18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Refractory </w:t>
      </w:r>
      <w:r w:rsidR="00FB5C29" w:rsidRPr="00F954A2">
        <w:rPr>
          <w:rFonts w:cstheme="minorHAnsi"/>
          <w:color w:val="0E0B05" w:themeColor="text2"/>
          <w:lang w:bidi="ta-IN"/>
        </w:rPr>
        <w:t>Works</w:t>
      </w:r>
    </w:p>
    <w:p w14:paraId="12DB1F9E" w14:textId="4C3E2BDC" w:rsidR="00974053" w:rsidRPr="00F954A2" w:rsidRDefault="00FB5C29" w:rsidP="00974053">
      <w:pPr>
        <w:pStyle w:val="ListParagraph"/>
        <w:numPr>
          <w:ilvl w:val="0"/>
          <w:numId w:val="18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Coordinate with </w:t>
      </w:r>
      <w:r w:rsidR="009A342F" w:rsidRPr="00F954A2">
        <w:rPr>
          <w:rFonts w:cstheme="minorHAnsi"/>
          <w:color w:val="0E0B05" w:themeColor="text2"/>
          <w:lang w:bidi="ta-IN"/>
        </w:rPr>
        <w:t>contractors</w:t>
      </w:r>
    </w:p>
    <w:p w14:paraId="1D787CCD" w14:textId="2D3835CA" w:rsidR="00974053" w:rsidRPr="00F954A2" w:rsidRDefault="00301CE5" w:rsidP="00974053">
      <w:pPr>
        <w:pStyle w:val="ListParagraph"/>
        <w:numPr>
          <w:ilvl w:val="0"/>
          <w:numId w:val="18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Maintain</w:t>
      </w:r>
      <w:r w:rsidR="009A342F" w:rsidRPr="00F954A2">
        <w:rPr>
          <w:rFonts w:cstheme="minorHAnsi"/>
          <w:color w:val="0E0B05" w:themeColor="text2"/>
          <w:lang w:bidi="ta-IN"/>
        </w:rPr>
        <w:t xml:space="preserve"> QA/</w:t>
      </w:r>
      <w:r w:rsidR="00E8476E" w:rsidRPr="00F954A2">
        <w:rPr>
          <w:rFonts w:cstheme="minorHAnsi"/>
          <w:color w:val="0E0B05" w:themeColor="text2"/>
          <w:lang w:bidi="ta-IN"/>
        </w:rPr>
        <w:t>QC Documents</w:t>
      </w:r>
    </w:p>
    <w:p w14:paraId="33BD1E56" w14:textId="6749CE17" w:rsidR="001C3BCF" w:rsidRPr="00F954A2" w:rsidRDefault="001C3BCF" w:rsidP="00B02CEB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u w:val="single"/>
          <w:lang w:bidi="ta-IN"/>
        </w:rPr>
      </w:pPr>
      <w:proofErr w:type="spellStart"/>
      <w:r w:rsidRPr="00F954A2">
        <w:rPr>
          <w:rFonts w:cstheme="minorHAnsi"/>
          <w:color w:val="0E0B05" w:themeColor="text2"/>
          <w:u w:val="single"/>
          <w:lang w:bidi="ta-IN"/>
        </w:rPr>
        <w:t>Toolfab</w:t>
      </w:r>
      <w:proofErr w:type="spellEnd"/>
      <w:r w:rsidRPr="00F954A2">
        <w:rPr>
          <w:rFonts w:cstheme="minorHAnsi"/>
          <w:color w:val="0E0B05" w:themeColor="text2"/>
          <w:u w:val="single"/>
          <w:lang w:bidi="ta-IN"/>
        </w:rPr>
        <w:t xml:space="preserve"> Engineering </w:t>
      </w:r>
      <w:r w:rsidR="00F16407" w:rsidRPr="00F954A2">
        <w:rPr>
          <w:rFonts w:cstheme="minorHAnsi"/>
          <w:color w:val="0E0B05" w:themeColor="text2"/>
          <w:u w:val="single"/>
          <w:lang w:bidi="ta-IN"/>
        </w:rPr>
        <w:t xml:space="preserve">Industries </w:t>
      </w:r>
      <w:proofErr w:type="spellStart"/>
      <w:r w:rsidR="00F16407" w:rsidRPr="00F954A2">
        <w:rPr>
          <w:rFonts w:cstheme="minorHAnsi"/>
          <w:color w:val="0E0B05" w:themeColor="text2"/>
          <w:u w:val="single"/>
          <w:lang w:bidi="ta-IN"/>
        </w:rPr>
        <w:t>Pvt</w:t>
      </w:r>
      <w:proofErr w:type="spellEnd"/>
      <w:r w:rsidR="00F16407" w:rsidRPr="00F954A2">
        <w:rPr>
          <w:rFonts w:cstheme="minorHAnsi"/>
          <w:color w:val="0E0B05" w:themeColor="text2"/>
          <w:u w:val="single"/>
          <w:lang w:bidi="ta-IN"/>
        </w:rPr>
        <w:t xml:space="preserve"> Limited</w:t>
      </w:r>
    </w:p>
    <w:p w14:paraId="6D0E29B1" w14:textId="73E65A18" w:rsidR="006905F3" w:rsidRPr="00F954A2" w:rsidRDefault="001C3BCF" w:rsidP="006905F3">
      <w:p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Production Engineer </w:t>
      </w:r>
      <w:r w:rsidR="00281D62" w:rsidRPr="00F954A2">
        <w:rPr>
          <w:rFonts w:cstheme="minorHAnsi"/>
          <w:color w:val="0E0B05" w:themeColor="text2"/>
          <w:lang w:bidi="ta-IN"/>
        </w:rPr>
        <w:t>(</w:t>
      </w:r>
      <w:r w:rsidR="00030750" w:rsidRPr="00F954A2">
        <w:rPr>
          <w:rFonts w:cstheme="minorHAnsi"/>
          <w:color w:val="0E0B05" w:themeColor="text2"/>
          <w:lang w:bidi="ta-IN"/>
        </w:rPr>
        <w:t>April 2009 – March 2012)</w:t>
      </w:r>
    </w:p>
    <w:p w14:paraId="671B4959" w14:textId="0523F703" w:rsidR="002C0A80" w:rsidRPr="00F954A2" w:rsidRDefault="00E8476E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Project coordinator</w:t>
      </w:r>
    </w:p>
    <w:p w14:paraId="6835BFDB" w14:textId="4D947726" w:rsidR="002C0A80" w:rsidRPr="00F954A2" w:rsidRDefault="00E8476E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Checking</w:t>
      </w:r>
      <w:r w:rsidR="00876478" w:rsidRPr="00F954A2">
        <w:rPr>
          <w:rFonts w:cstheme="minorHAnsi"/>
          <w:color w:val="0E0B05" w:themeColor="text2"/>
          <w:lang w:bidi="ta-IN"/>
        </w:rPr>
        <w:t xml:space="preserve"> of drawings and calculations for Windmill Towers, </w:t>
      </w:r>
      <w:r w:rsidR="00BB401C" w:rsidRPr="00F954A2">
        <w:rPr>
          <w:rFonts w:cstheme="minorHAnsi"/>
          <w:color w:val="0E0B05" w:themeColor="text2"/>
          <w:lang w:bidi="ta-IN"/>
        </w:rPr>
        <w:t>Storage Tanks and it’s structural</w:t>
      </w:r>
    </w:p>
    <w:p w14:paraId="72432BB0" w14:textId="4FDE6819" w:rsidR="002C0A80" w:rsidRPr="00F954A2" w:rsidRDefault="009D1590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Preparing </w:t>
      </w:r>
      <w:r w:rsidR="008B37AE" w:rsidRPr="00F954A2">
        <w:rPr>
          <w:rFonts w:cstheme="minorHAnsi"/>
          <w:color w:val="0E0B05" w:themeColor="text2"/>
          <w:lang w:bidi="ta-IN"/>
        </w:rPr>
        <w:t>cutting plan for CNC Machine</w:t>
      </w:r>
    </w:p>
    <w:p w14:paraId="1BDEAD34" w14:textId="407D9089" w:rsidR="002C0A80" w:rsidRPr="00F954A2" w:rsidRDefault="00487C86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Supervision of welding processes</w:t>
      </w:r>
    </w:p>
    <w:p w14:paraId="45C5F574" w14:textId="143B2059" w:rsidR="002C0A80" w:rsidRPr="00F954A2" w:rsidRDefault="00487C86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Conduct </w:t>
      </w:r>
      <w:r w:rsidR="00F55234" w:rsidRPr="00F954A2">
        <w:rPr>
          <w:rFonts w:cstheme="minorHAnsi"/>
          <w:color w:val="0E0B05" w:themeColor="text2"/>
          <w:lang w:bidi="ta-IN"/>
        </w:rPr>
        <w:t>Hydro and Pneumatic tests as per Quality Plan</w:t>
      </w:r>
    </w:p>
    <w:p w14:paraId="057CEB88" w14:textId="4898E10C" w:rsidR="002C0A80" w:rsidRPr="00F954A2" w:rsidRDefault="00F55234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Coordinate with </w:t>
      </w:r>
      <w:r w:rsidR="00086509" w:rsidRPr="00F954A2">
        <w:rPr>
          <w:rFonts w:cstheme="minorHAnsi"/>
          <w:color w:val="0E0B05" w:themeColor="text2"/>
          <w:lang w:bidi="ta-IN"/>
        </w:rPr>
        <w:t>sub-contractors</w:t>
      </w:r>
    </w:p>
    <w:p w14:paraId="2BFE673F" w14:textId="3281D232" w:rsidR="00086509" w:rsidRPr="00F954A2" w:rsidRDefault="00086509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Checking Fabrication </w:t>
      </w:r>
      <w:r w:rsidR="006662B2" w:rsidRPr="00F954A2">
        <w:rPr>
          <w:rFonts w:cstheme="minorHAnsi"/>
          <w:color w:val="0E0B05" w:themeColor="text2"/>
          <w:lang w:bidi="ta-IN"/>
        </w:rPr>
        <w:t>Drawings</w:t>
      </w:r>
    </w:p>
    <w:p w14:paraId="24647CA7" w14:textId="39A6F7EB" w:rsidR="002C0A80" w:rsidRPr="00F954A2" w:rsidRDefault="006662B2" w:rsidP="002C0A80">
      <w:pPr>
        <w:pStyle w:val="ListParagraph"/>
        <w:numPr>
          <w:ilvl w:val="0"/>
          <w:numId w:val="19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Perform final inspection on </w:t>
      </w:r>
      <w:r w:rsidR="00542C57" w:rsidRPr="00F954A2">
        <w:rPr>
          <w:rFonts w:cstheme="minorHAnsi"/>
          <w:color w:val="0E0B05" w:themeColor="text2"/>
          <w:lang w:bidi="ta-IN"/>
        </w:rPr>
        <w:t>surface preparation, cleaning and painting</w:t>
      </w:r>
    </w:p>
    <w:p w14:paraId="1F1EF405" w14:textId="1DD43E93" w:rsidR="006905F3" w:rsidRPr="00F954A2" w:rsidRDefault="00544C63" w:rsidP="009057FF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u w:val="single"/>
        </w:rPr>
      </w:pPr>
      <w:r w:rsidRPr="00F954A2">
        <w:rPr>
          <w:rFonts w:cstheme="minorHAnsi"/>
          <w:color w:val="0E0B05" w:themeColor="text2"/>
          <w:u w:val="single"/>
          <w:lang w:bidi="ta-IN"/>
        </w:rPr>
        <w:t>GB Engineering Enterprises</w:t>
      </w:r>
      <w:r w:rsidR="008E0046" w:rsidRPr="00F954A2">
        <w:rPr>
          <w:rFonts w:cstheme="minorHAnsi"/>
          <w:color w:val="0E0B05" w:themeColor="text2"/>
          <w:u w:val="single"/>
          <w:lang w:bidi="ta-IN"/>
        </w:rPr>
        <w:t xml:space="preserve"> Private Limited </w:t>
      </w:r>
    </w:p>
    <w:p w14:paraId="018420F6" w14:textId="3DD6FF4B" w:rsidR="006905F3" w:rsidRPr="00F954A2" w:rsidRDefault="008E0046" w:rsidP="009057FF">
      <w:p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 xml:space="preserve">Production Engineer </w:t>
      </w:r>
      <w:r w:rsidR="003C6D65" w:rsidRPr="00F954A2">
        <w:rPr>
          <w:rFonts w:cstheme="minorHAnsi"/>
          <w:color w:val="0E0B05" w:themeColor="text2"/>
          <w:lang w:bidi="ta-IN"/>
        </w:rPr>
        <w:t>(</w:t>
      </w:r>
      <w:r w:rsidR="00462C01" w:rsidRPr="00F954A2">
        <w:rPr>
          <w:rFonts w:cstheme="minorHAnsi"/>
          <w:color w:val="0E0B05" w:themeColor="text2"/>
          <w:lang w:bidi="ta-IN"/>
        </w:rPr>
        <w:t>July 2006 – Jan 2009)</w:t>
      </w:r>
    </w:p>
    <w:p w14:paraId="2E2A64BF" w14:textId="21A8AB9E" w:rsidR="00542C57" w:rsidRPr="00F954A2" w:rsidRDefault="00F351DF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Inspection of incoming raw materials as per </w:t>
      </w:r>
      <w:r w:rsidR="00772E7C" w:rsidRPr="00F954A2">
        <w:rPr>
          <w:rFonts w:cstheme="minorHAnsi"/>
          <w:color w:val="0E0B05" w:themeColor="text2"/>
          <w:lang w:bidi="ta-IN"/>
        </w:rPr>
        <w:t>the project requirement and preparing</w:t>
      </w:r>
      <w:r w:rsidR="007375FC" w:rsidRPr="00F954A2">
        <w:rPr>
          <w:rFonts w:cstheme="minorHAnsi"/>
          <w:color w:val="0E0B05" w:themeColor="text2"/>
          <w:lang w:bidi="ta-IN"/>
        </w:rPr>
        <w:t xml:space="preserve"> received inspection reports, material traceability reports </w:t>
      </w:r>
    </w:p>
    <w:p w14:paraId="5ECC8A70" w14:textId="4392D96D" w:rsidR="00E63F32" w:rsidRPr="00F954A2" w:rsidRDefault="00E63F32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Inspection of job as per </w:t>
      </w:r>
      <w:r w:rsidR="00AF5380" w:rsidRPr="00F954A2">
        <w:rPr>
          <w:rFonts w:cstheme="minorHAnsi"/>
          <w:color w:val="0E0B05" w:themeColor="text2"/>
          <w:lang w:bidi="ta-IN"/>
        </w:rPr>
        <w:t>inspection test plan, drawings and operation process sheet</w:t>
      </w:r>
    </w:p>
    <w:p w14:paraId="73AC009D" w14:textId="51A0ECAF" w:rsidR="00AF5380" w:rsidRPr="00F954A2" w:rsidRDefault="002E4A2A" w:rsidP="00542C57">
      <w:pPr>
        <w:pStyle w:val="ListParagraph"/>
        <w:numPr>
          <w:ilvl w:val="0"/>
          <w:numId w:val="20"/>
        </w:numPr>
        <w:rPr>
          <w:rFonts w:ascii="Noto Sans Tamil UI" w:hAnsi="Noto Sans Tamil UI" w:cs="Noto Sans Tamil U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Performing process control activities like material</w:t>
      </w:r>
      <w:r w:rsidR="000A0073" w:rsidRPr="00F954A2">
        <w:rPr>
          <w:rFonts w:cstheme="minorHAnsi"/>
          <w:color w:val="0E0B05" w:themeColor="text2"/>
          <w:lang w:bidi="ta-IN"/>
        </w:rPr>
        <w:t xml:space="preserve"> handling,</w:t>
      </w:r>
      <w:r w:rsidR="000A0073" w:rsidRPr="00F954A2">
        <w:rPr>
          <w:rFonts w:ascii="Noto Sans Tamil UI" w:hAnsi="Noto Sans Tamil UI" w:cs="Noto Sans Tamil UI" w:hint="cs"/>
          <w:color w:val="0E0B05" w:themeColor="text2"/>
          <w:lang w:bidi="ta-IN"/>
        </w:rPr>
        <w:t xml:space="preserve"> </w:t>
      </w:r>
      <w:r w:rsidR="000A0073" w:rsidRPr="00F954A2">
        <w:rPr>
          <w:rFonts w:cstheme="minorHAnsi"/>
          <w:color w:val="0E0B05" w:themeColor="text2"/>
          <w:lang w:bidi="ta-IN"/>
        </w:rPr>
        <w:t xml:space="preserve">welding, NDT, welder's certificates and validity, </w:t>
      </w:r>
      <w:r w:rsidR="00521FD7" w:rsidRPr="00F954A2">
        <w:rPr>
          <w:rFonts w:cstheme="minorHAnsi"/>
          <w:color w:val="0E0B05" w:themeColor="text2"/>
          <w:lang w:bidi="ta-IN"/>
        </w:rPr>
        <w:t xml:space="preserve">electrode baking, calibration </w:t>
      </w:r>
      <w:proofErr w:type="spellStart"/>
      <w:r w:rsidR="00521FD7" w:rsidRPr="00F954A2">
        <w:rPr>
          <w:rFonts w:cstheme="minorHAnsi"/>
          <w:color w:val="0E0B05" w:themeColor="text2"/>
          <w:lang w:bidi="ta-IN"/>
        </w:rPr>
        <w:t>etc</w:t>
      </w:r>
      <w:proofErr w:type="spellEnd"/>
      <w:r w:rsidR="00131F89">
        <w:rPr>
          <w:rFonts w:ascii="Noto Sans Tamil UI" w:hAnsi="Noto Sans Tamil UI" w:cs="Noto Sans Tamil UI" w:hint="cs"/>
          <w:color w:val="0E0B05" w:themeColor="text2"/>
          <w:lang w:bidi="ta-IN"/>
        </w:rPr>
        <w:t xml:space="preserve"> </w:t>
      </w:r>
    </w:p>
    <w:p w14:paraId="4BC8C470" w14:textId="058B1394" w:rsidR="00521FD7" w:rsidRPr="00F954A2" w:rsidRDefault="00824142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Planning NDT activities</w:t>
      </w:r>
    </w:p>
    <w:p w14:paraId="437ABC07" w14:textId="06E5D553" w:rsidR="00824142" w:rsidRPr="00F954A2" w:rsidRDefault="00824142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Preparing</w:t>
      </w:r>
      <w:r w:rsidR="00114732" w:rsidRPr="00F954A2">
        <w:rPr>
          <w:rFonts w:cstheme="minorHAnsi"/>
          <w:color w:val="0E0B05" w:themeColor="text2"/>
          <w:lang w:bidi="ta-IN"/>
        </w:rPr>
        <w:t xml:space="preserve"> </w:t>
      </w:r>
      <w:r w:rsidR="00715A59" w:rsidRPr="00F954A2">
        <w:rPr>
          <w:rFonts w:cstheme="minorHAnsi"/>
          <w:color w:val="0E0B05" w:themeColor="text2"/>
          <w:lang w:bidi="ta-IN"/>
        </w:rPr>
        <w:t>hydro test</w:t>
      </w:r>
      <w:r w:rsidR="00114732" w:rsidRPr="00F954A2">
        <w:rPr>
          <w:rFonts w:cstheme="minorHAnsi"/>
          <w:color w:val="0E0B05" w:themeColor="text2"/>
          <w:lang w:bidi="ta-IN"/>
        </w:rPr>
        <w:t xml:space="preserve">, air leak test, </w:t>
      </w:r>
      <w:r w:rsidR="005D32A3" w:rsidRPr="00F954A2">
        <w:rPr>
          <w:rFonts w:cstheme="minorHAnsi"/>
          <w:color w:val="0E0B05" w:themeColor="text2"/>
          <w:lang w:bidi="ta-IN"/>
        </w:rPr>
        <w:t>mechanical test and preparing documents</w:t>
      </w:r>
    </w:p>
    <w:p w14:paraId="3523E963" w14:textId="1C28467C" w:rsidR="005D32A3" w:rsidRPr="00F954A2" w:rsidRDefault="00B32CEC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>Conducting and coordinating meeting with sub contractors</w:t>
      </w:r>
      <w:r w:rsidR="001047BE" w:rsidRPr="00F954A2">
        <w:rPr>
          <w:rFonts w:cstheme="minorHAnsi"/>
          <w:color w:val="0E0B05" w:themeColor="text2"/>
          <w:lang w:bidi="ta-IN"/>
        </w:rPr>
        <w:t xml:space="preserve"> </w:t>
      </w:r>
    </w:p>
    <w:p w14:paraId="5024D3D2" w14:textId="5675A5F8" w:rsidR="001047BE" w:rsidRPr="00F954A2" w:rsidRDefault="001047BE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To interface and co ordinate with </w:t>
      </w:r>
      <w:r w:rsidR="00D020F9" w:rsidRPr="00F954A2">
        <w:rPr>
          <w:rFonts w:cstheme="minorHAnsi"/>
          <w:color w:val="0E0B05" w:themeColor="text2"/>
          <w:lang w:bidi="ta-IN"/>
        </w:rPr>
        <w:t>clients for production and quality matters</w:t>
      </w:r>
    </w:p>
    <w:p w14:paraId="7A6D094F" w14:textId="4A30D5BE" w:rsidR="00D020F9" w:rsidRPr="00F954A2" w:rsidRDefault="00D020F9" w:rsidP="00542C57">
      <w:pPr>
        <w:pStyle w:val="ListParagraph"/>
        <w:numPr>
          <w:ilvl w:val="0"/>
          <w:numId w:val="2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Perform </w:t>
      </w:r>
      <w:r w:rsidR="00672B17" w:rsidRPr="00F954A2">
        <w:rPr>
          <w:rFonts w:cstheme="minorHAnsi"/>
          <w:color w:val="0E0B05" w:themeColor="text2"/>
          <w:lang w:bidi="ta-IN"/>
        </w:rPr>
        <w:t>final inspection</w:t>
      </w:r>
    </w:p>
    <w:p w14:paraId="558A8D3A" w14:textId="77777777" w:rsidR="006905F3" w:rsidRPr="00F954A2" w:rsidRDefault="006905F3" w:rsidP="006905F3">
      <w:pPr>
        <w:rPr>
          <w:rFonts w:cstheme="minorHAnsi"/>
          <w:color w:val="0E0B05" w:themeColor="text2"/>
        </w:rPr>
      </w:pPr>
    </w:p>
    <w:p w14:paraId="142FB405" w14:textId="77777777" w:rsidR="00A2590A" w:rsidRPr="00F954A2" w:rsidRDefault="00A2590A" w:rsidP="00A111BB">
      <w:pPr>
        <w:pStyle w:val="ListBullet"/>
        <w:numPr>
          <w:ilvl w:val="0"/>
          <w:numId w:val="0"/>
        </w:numPr>
        <w:ind w:left="216" w:hanging="216"/>
        <w:rPr>
          <w:rFonts w:cstheme="minorHAnsi"/>
          <w:b/>
          <w:color w:val="0E0B05" w:themeColor="text2"/>
          <w:u w:val="single"/>
          <w:lang w:bidi="ta-IN"/>
        </w:rPr>
      </w:pPr>
    </w:p>
    <w:p w14:paraId="7D99D6B4" w14:textId="77777777" w:rsidR="00A2590A" w:rsidRPr="00131F89" w:rsidRDefault="00A2590A" w:rsidP="00A111BB">
      <w:pPr>
        <w:pStyle w:val="ListBullet"/>
        <w:numPr>
          <w:ilvl w:val="0"/>
          <w:numId w:val="0"/>
        </w:numPr>
        <w:ind w:left="216" w:hanging="216"/>
        <w:rPr>
          <w:rFonts w:cs="Noto Sans Tamil UI"/>
          <w:b/>
          <w:color w:val="0E0B05" w:themeColor="text2"/>
          <w:u w:val="single"/>
          <w:lang w:bidi="ta-IN"/>
        </w:rPr>
      </w:pPr>
    </w:p>
    <w:p w14:paraId="41E4B9DC" w14:textId="77777777" w:rsidR="00A2590A" w:rsidRPr="00F954A2" w:rsidRDefault="00A2590A" w:rsidP="00A111BB">
      <w:pPr>
        <w:pStyle w:val="ListBullet"/>
        <w:numPr>
          <w:ilvl w:val="0"/>
          <w:numId w:val="0"/>
        </w:numPr>
        <w:ind w:left="216" w:hanging="216"/>
        <w:rPr>
          <w:rFonts w:cstheme="minorHAnsi"/>
          <w:b/>
          <w:color w:val="0E0B05" w:themeColor="text2"/>
          <w:u w:val="single"/>
          <w:lang w:bidi="ta-IN"/>
        </w:rPr>
      </w:pPr>
    </w:p>
    <w:p w14:paraId="69104C39" w14:textId="77777777" w:rsidR="00A2590A" w:rsidRPr="00F954A2" w:rsidRDefault="00A2590A" w:rsidP="00A111BB">
      <w:pPr>
        <w:pStyle w:val="ListBullet"/>
        <w:numPr>
          <w:ilvl w:val="0"/>
          <w:numId w:val="0"/>
        </w:numPr>
        <w:ind w:left="216" w:hanging="216"/>
        <w:rPr>
          <w:rFonts w:cstheme="minorHAnsi"/>
          <w:b/>
          <w:color w:val="0E0B05" w:themeColor="text2"/>
          <w:u w:val="single"/>
          <w:lang w:bidi="ta-IN"/>
        </w:rPr>
      </w:pPr>
    </w:p>
    <w:p w14:paraId="607D162A" w14:textId="7EBB0DE0" w:rsidR="00A111BB" w:rsidRPr="00F954A2" w:rsidRDefault="00D74A18" w:rsidP="00A111BB">
      <w:pPr>
        <w:pStyle w:val="ListBullet"/>
        <w:numPr>
          <w:ilvl w:val="0"/>
          <w:numId w:val="0"/>
        </w:numPr>
        <w:ind w:left="216" w:hanging="216"/>
        <w:rPr>
          <w:rFonts w:cstheme="minorHAnsi"/>
          <w:b/>
          <w:color w:val="0E0B05" w:themeColor="text2"/>
          <w:u w:val="single"/>
        </w:rPr>
      </w:pPr>
      <w:r w:rsidRPr="00F954A2">
        <w:rPr>
          <w:rFonts w:cstheme="minorHAnsi"/>
          <w:b/>
          <w:color w:val="0E0B05" w:themeColor="text2"/>
          <w:u w:val="single"/>
          <w:lang w:bidi="ta-IN"/>
        </w:rPr>
        <w:t>PERSONAL DETAILS</w:t>
      </w:r>
    </w:p>
    <w:p w14:paraId="182942C1" w14:textId="3E875374" w:rsidR="002D3899" w:rsidRPr="00F954A2" w:rsidRDefault="0033157F" w:rsidP="0033157F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 xml:space="preserve">Name </w:t>
      </w:r>
      <w:r w:rsidR="004F2C31" w:rsidRPr="00F954A2">
        <w:rPr>
          <w:rFonts w:cstheme="minorHAnsi"/>
          <w:color w:val="0E0B05" w:themeColor="text2"/>
          <w:lang w:bidi="ta-IN"/>
        </w:rPr>
        <w:t xml:space="preserve">                   :</w:t>
      </w:r>
      <w:r w:rsidR="00835ACC" w:rsidRPr="00F954A2">
        <w:rPr>
          <w:rFonts w:cstheme="minorHAnsi"/>
          <w:color w:val="0E0B05" w:themeColor="text2"/>
          <w:lang w:bidi="ta-IN"/>
        </w:rPr>
        <w:t xml:space="preserve"> S.P.ILAMARAN</w:t>
      </w:r>
    </w:p>
    <w:p w14:paraId="7E28C184" w14:textId="05F9794D" w:rsidR="0033157F" w:rsidRPr="00F954A2" w:rsidRDefault="0033157F" w:rsidP="0033157F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Date of birth </w:t>
      </w:r>
      <w:r w:rsidR="004F2C31" w:rsidRPr="00F954A2">
        <w:rPr>
          <w:rFonts w:cstheme="minorHAnsi"/>
          <w:color w:val="0E0B05" w:themeColor="text2"/>
          <w:lang w:bidi="ta-IN"/>
        </w:rPr>
        <w:t xml:space="preserve">         :</w:t>
      </w:r>
      <w:r w:rsidR="00835ACC" w:rsidRPr="00F954A2">
        <w:rPr>
          <w:rFonts w:cstheme="minorHAnsi"/>
          <w:color w:val="0E0B05" w:themeColor="text2"/>
          <w:lang w:bidi="ta-IN"/>
        </w:rPr>
        <w:t xml:space="preserve"> </w:t>
      </w:r>
      <w:r w:rsidR="00B201AE" w:rsidRPr="00F954A2">
        <w:rPr>
          <w:rFonts w:cstheme="minorHAnsi"/>
          <w:color w:val="0E0B05" w:themeColor="text2"/>
          <w:lang w:bidi="ta-IN"/>
        </w:rPr>
        <w:t>June 4</w:t>
      </w:r>
      <w:r w:rsidR="00B201AE" w:rsidRPr="00F954A2">
        <w:rPr>
          <w:rFonts w:cstheme="minorHAnsi"/>
          <w:color w:val="0E0B05" w:themeColor="text2"/>
          <w:vertAlign w:val="superscript"/>
          <w:lang w:bidi="ta-IN"/>
        </w:rPr>
        <w:t>th</w:t>
      </w:r>
      <w:r w:rsidR="00B201AE" w:rsidRPr="00F954A2">
        <w:rPr>
          <w:rFonts w:cstheme="minorHAnsi"/>
          <w:color w:val="0E0B05" w:themeColor="text2"/>
          <w:lang w:bidi="ta-IN"/>
        </w:rPr>
        <w:t xml:space="preserve"> 1984</w:t>
      </w:r>
    </w:p>
    <w:p w14:paraId="76EEF1C1" w14:textId="0CD4AD48" w:rsidR="0033157F" w:rsidRPr="00F954A2" w:rsidRDefault="00655910" w:rsidP="0033157F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 xml:space="preserve">Sex </w:t>
      </w:r>
      <w:r w:rsidR="004F2C31" w:rsidRPr="00F954A2">
        <w:rPr>
          <w:rFonts w:cstheme="minorHAnsi"/>
          <w:color w:val="0E0B05" w:themeColor="text2"/>
          <w:lang w:bidi="ta-IN"/>
        </w:rPr>
        <w:t xml:space="preserve">      </w:t>
      </w:r>
      <w:r w:rsidR="00663076" w:rsidRPr="00F954A2">
        <w:rPr>
          <w:rFonts w:cstheme="minorHAnsi"/>
          <w:color w:val="0E0B05" w:themeColor="text2"/>
          <w:lang w:bidi="ta-IN"/>
        </w:rPr>
        <w:t xml:space="preserve">                :</w:t>
      </w:r>
      <w:r w:rsidR="00B201AE" w:rsidRPr="00F954A2">
        <w:rPr>
          <w:rFonts w:cstheme="minorHAnsi"/>
          <w:color w:val="0E0B05" w:themeColor="text2"/>
          <w:lang w:bidi="ta-IN"/>
        </w:rPr>
        <w:t xml:space="preserve"> </w:t>
      </w:r>
      <w:r w:rsidR="00CC0419" w:rsidRPr="00F954A2">
        <w:rPr>
          <w:rFonts w:cstheme="minorHAnsi"/>
          <w:color w:val="0E0B05" w:themeColor="text2"/>
          <w:lang w:bidi="ta-IN"/>
        </w:rPr>
        <w:t>Male</w:t>
      </w:r>
    </w:p>
    <w:p w14:paraId="40761CFC" w14:textId="02B032FC" w:rsidR="00655910" w:rsidRPr="00F954A2" w:rsidRDefault="00655910" w:rsidP="0033157F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Marital status</w:t>
      </w:r>
      <w:r w:rsidR="00663076" w:rsidRPr="00F954A2">
        <w:rPr>
          <w:rFonts w:cstheme="minorHAnsi"/>
          <w:color w:val="0E0B05" w:themeColor="text2"/>
          <w:lang w:bidi="ta-IN"/>
        </w:rPr>
        <w:t>.        :</w:t>
      </w:r>
      <w:r w:rsidR="00CC0419" w:rsidRPr="00F954A2">
        <w:rPr>
          <w:rFonts w:cstheme="minorHAnsi"/>
          <w:color w:val="0E0B05" w:themeColor="text2"/>
          <w:lang w:bidi="ta-IN"/>
        </w:rPr>
        <w:t xml:space="preserve"> Married</w:t>
      </w:r>
    </w:p>
    <w:p w14:paraId="33A4C83D" w14:textId="77787355" w:rsidR="00655910" w:rsidRPr="00F954A2" w:rsidRDefault="00BC3702" w:rsidP="0033157F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Nationality</w:t>
      </w:r>
      <w:r w:rsidR="00663076" w:rsidRPr="00F954A2">
        <w:rPr>
          <w:rFonts w:cstheme="minorHAnsi"/>
          <w:color w:val="0E0B05" w:themeColor="text2"/>
          <w:lang w:bidi="ta-IN"/>
        </w:rPr>
        <w:t>.            :</w:t>
      </w:r>
      <w:r w:rsidR="00CC0419" w:rsidRPr="00F954A2">
        <w:rPr>
          <w:rFonts w:cstheme="minorHAnsi"/>
          <w:color w:val="0E0B05" w:themeColor="text2"/>
          <w:lang w:bidi="ta-IN"/>
        </w:rPr>
        <w:t xml:space="preserve"> Indian</w:t>
      </w:r>
    </w:p>
    <w:p w14:paraId="5674BBBE" w14:textId="2B5910DE" w:rsidR="00D16376" w:rsidRPr="00F954A2" w:rsidRDefault="00BC3702" w:rsidP="00D16376">
      <w:pPr>
        <w:pStyle w:val="ListBullet"/>
        <w:numPr>
          <w:ilvl w:val="0"/>
          <w:numId w:val="16"/>
        </w:numPr>
        <w:rPr>
          <w:rFonts w:cstheme="minorHAnsi"/>
          <w:color w:val="0E0B05" w:themeColor="text2"/>
        </w:rPr>
      </w:pPr>
      <w:r w:rsidRPr="00F954A2">
        <w:rPr>
          <w:rFonts w:cstheme="minorHAnsi"/>
          <w:color w:val="0E0B05" w:themeColor="text2"/>
          <w:lang w:bidi="ta-IN"/>
        </w:rPr>
        <w:t>Languages know</w:t>
      </w:r>
      <w:r w:rsidR="00D16376" w:rsidRPr="00F954A2">
        <w:rPr>
          <w:rFonts w:cstheme="minorHAnsi"/>
          <w:color w:val="0E0B05" w:themeColor="text2"/>
          <w:lang w:bidi="ta-IN"/>
        </w:rPr>
        <w:t>n</w:t>
      </w:r>
      <w:r w:rsidR="00835ACC" w:rsidRPr="00F954A2">
        <w:rPr>
          <w:rFonts w:cstheme="minorHAnsi"/>
          <w:color w:val="0E0B05" w:themeColor="text2"/>
          <w:lang w:bidi="ta-IN"/>
        </w:rPr>
        <w:t xml:space="preserve"> </w:t>
      </w:r>
      <w:r w:rsidR="00663076" w:rsidRPr="00F954A2">
        <w:rPr>
          <w:rFonts w:cstheme="minorHAnsi"/>
          <w:color w:val="0E0B05" w:themeColor="text2"/>
          <w:lang w:bidi="ta-IN"/>
        </w:rPr>
        <w:t xml:space="preserve">  :</w:t>
      </w:r>
      <w:r w:rsidR="00CC0419" w:rsidRPr="00F954A2">
        <w:rPr>
          <w:rFonts w:cstheme="minorHAnsi"/>
          <w:color w:val="0E0B05" w:themeColor="text2"/>
          <w:lang w:bidi="ta-IN"/>
        </w:rPr>
        <w:t xml:space="preserve"> Tamil, English</w:t>
      </w:r>
    </w:p>
    <w:p w14:paraId="33D2A1C3" w14:textId="77777777" w:rsidR="00D16376" w:rsidRPr="00F954A2" w:rsidRDefault="00D16376" w:rsidP="00D16376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lang w:bidi="ta-IN"/>
        </w:rPr>
      </w:pPr>
    </w:p>
    <w:p w14:paraId="08F9D0A5" w14:textId="77777777" w:rsidR="00D16376" w:rsidRPr="00F954A2" w:rsidRDefault="00D16376" w:rsidP="00D16376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  <w:lang w:bidi="ta-IN"/>
        </w:rPr>
      </w:pPr>
    </w:p>
    <w:p w14:paraId="24CB7AE7" w14:textId="329493E0" w:rsidR="00937CCC" w:rsidRPr="00F954A2" w:rsidRDefault="00937CCC" w:rsidP="00D16376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0E0B05" w:themeColor="text2"/>
        </w:rPr>
      </w:pPr>
      <w:r w:rsidRPr="00F954A2">
        <w:rPr>
          <w:rFonts w:cstheme="minorHAnsi"/>
          <w:bCs/>
          <w:color w:val="0E0B05" w:themeColor="text2"/>
          <w:u w:val="single"/>
          <w:lang w:bidi="ta-IN"/>
        </w:rPr>
        <w:t>DECLARATION</w:t>
      </w:r>
      <w:r w:rsidR="00B8585E" w:rsidRPr="00F954A2">
        <w:rPr>
          <w:rFonts w:cstheme="minorHAnsi"/>
          <w:bCs/>
          <w:color w:val="0E0B05" w:themeColor="text2"/>
          <w:u w:val="single"/>
          <w:lang w:bidi="ta-IN"/>
        </w:rPr>
        <w:t xml:space="preserve">: </w:t>
      </w:r>
    </w:p>
    <w:p w14:paraId="1E5DAAD9" w14:textId="544ABA1A" w:rsidR="00B8585E" w:rsidRPr="00F954A2" w:rsidRDefault="00B8585E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I </w:t>
      </w:r>
      <w:r w:rsidR="00C1191E" w:rsidRPr="00F954A2">
        <w:rPr>
          <w:rFonts w:cstheme="minorHAnsi"/>
          <w:color w:val="0E0B05" w:themeColor="text2"/>
          <w:lang w:bidi="ta-IN"/>
        </w:rPr>
        <w:t xml:space="preserve">hereby declare </w:t>
      </w:r>
      <w:r w:rsidR="000035A4" w:rsidRPr="00F954A2">
        <w:rPr>
          <w:rFonts w:cstheme="minorHAnsi"/>
          <w:color w:val="0E0B05" w:themeColor="text2"/>
          <w:lang w:bidi="ta-IN"/>
        </w:rPr>
        <w:t xml:space="preserve">that all the </w:t>
      </w:r>
      <w:r w:rsidR="008D361D" w:rsidRPr="00F954A2">
        <w:rPr>
          <w:rFonts w:cstheme="minorHAnsi"/>
          <w:color w:val="0E0B05" w:themeColor="text2"/>
          <w:lang w:bidi="ta-IN"/>
        </w:rPr>
        <w:t xml:space="preserve">testimonials furnished above are true to the best </w:t>
      </w:r>
      <w:r w:rsidR="009C7C7E" w:rsidRPr="00F954A2">
        <w:rPr>
          <w:rFonts w:cstheme="minorHAnsi"/>
          <w:color w:val="0E0B05" w:themeColor="text2"/>
          <w:lang w:bidi="ta-IN"/>
        </w:rPr>
        <w:t>of my knowledge and belief.</w:t>
      </w:r>
    </w:p>
    <w:p w14:paraId="51D2600B" w14:textId="0EBB75B8" w:rsidR="009C7C7E" w:rsidRPr="00F954A2" w:rsidRDefault="009C7C7E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</w:p>
    <w:p w14:paraId="489FC0A7" w14:textId="33AE91F9" w:rsidR="009C7C7E" w:rsidRPr="00F954A2" w:rsidRDefault="009C7C7E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</w:p>
    <w:p w14:paraId="4B22C5FD" w14:textId="10124E29" w:rsidR="009C7C7E" w:rsidRPr="00F954A2" w:rsidRDefault="009C7C7E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</w:p>
    <w:p w14:paraId="294D26CE" w14:textId="2D725664" w:rsidR="009C7C7E" w:rsidRPr="00F954A2" w:rsidRDefault="009C7C7E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Date </w:t>
      </w:r>
      <w:r w:rsidR="00343E7B" w:rsidRPr="00F954A2">
        <w:rPr>
          <w:rFonts w:cstheme="minorHAnsi"/>
          <w:color w:val="0E0B05" w:themeColor="text2"/>
          <w:lang w:bidi="ta-IN"/>
        </w:rPr>
        <w:t xml:space="preserve">:       </w:t>
      </w:r>
      <w:r w:rsidR="00CC0419" w:rsidRPr="00F954A2">
        <w:rPr>
          <w:rFonts w:cstheme="minorHAnsi"/>
          <w:color w:val="0E0B05" w:themeColor="text2"/>
          <w:lang w:bidi="ta-IN"/>
        </w:rPr>
        <w:t xml:space="preserve">                                                                           </w:t>
      </w:r>
      <w:r w:rsidR="00343E7B" w:rsidRPr="00F954A2">
        <w:rPr>
          <w:rFonts w:cstheme="minorHAnsi"/>
          <w:color w:val="0E0B05" w:themeColor="text2"/>
          <w:lang w:bidi="ta-IN"/>
        </w:rPr>
        <w:t xml:space="preserve">        </w:t>
      </w:r>
      <w:r w:rsidR="00CC0419" w:rsidRPr="00F954A2">
        <w:rPr>
          <w:rFonts w:cstheme="minorHAnsi"/>
          <w:color w:val="0E0B05" w:themeColor="text2"/>
          <w:lang w:bidi="ta-IN"/>
        </w:rPr>
        <w:t xml:space="preserve">            </w:t>
      </w:r>
      <w:r w:rsidR="00343E7B" w:rsidRPr="00F954A2">
        <w:rPr>
          <w:rFonts w:cstheme="minorHAnsi"/>
          <w:color w:val="0E0B05" w:themeColor="text2"/>
          <w:lang w:bidi="ta-IN"/>
        </w:rPr>
        <w:t xml:space="preserve">       </w:t>
      </w:r>
      <w:r w:rsidR="00CC0419" w:rsidRPr="00F954A2">
        <w:rPr>
          <w:rFonts w:cstheme="minorHAnsi"/>
          <w:color w:val="0E0B05" w:themeColor="text2"/>
          <w:lang w:bidi="ta-IN"/>
        </w:rPr>
        <w:t xml:space="preserve">    Yours Truly, </w:t>
      </w:r>
    </w:p>
    <w:p w14:paraId="7D12AC8B" w14:textId="1668F932" w:rsidR="00343E7B" w:rsidRPr="00F954A2" w:rsidRDefault="00343E7B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Place : </w:t>
      </w:r>
    </w:p>
    <w:p w14:paraId="542CB5D9" w14:textId="12E26428" w:rsidR="00CC0419" w:rsidRPr="00F954A2" w:rsidRDefault="00CC0419" w:rsidP="00937CCC">
      <w:pPr>
        <w:pStyle w:val="ListBullet"/>
        <w:numPr>
          <w:ilvl w:val="0"/>
          <w:numId w:val="0"/>
        </w:numPr>
        <w:rPr>
          <w:rFonts w:cstheme="minorHAnsi"/>
          <w:color w:val="0E0B05" w:themeColor="text2"/>
          <w:lang w:bidi="ta-IN"/>
        </w:rPr>
      </w:pPr>
      <w:r w:rsidRPr="00F954A2">
        <w:rPr>
          <w:rFonts w:cstheme="minorHAnsi"/>
          <w:color w:val="0E0B05" w:themeColor="text2"/>
          <w:lang w:bidi="ta-IN"/>
        </w:rPr>
        <w:t xml:space="preserve">                                                                                                                        S.P.ILAMARAN </w:t>
      </w:r>
    </w:p>
    <w:p w14:paraId="23172D7D" w14:textId="2B187B92" w:rsidR="00EE15D0" w:rsidRPr="003217BA" w:rsidRDefault="00EE15D0" w:rsidP="00EE15D0">
      <w:pPr>
        <w:pStyle w:val="ListBullet"/>
        <w:numPr>
          <w:ilvl w:val="0"/>
          <w:numId w:val="0"/>
        </w:numPr>
        <w:ind w:left="489"/>
        <w:rPr>
          <w:rFonts w:asciiTheme="minorBidi" w:hAnsiTheme="minorBidi"/>
          <w:color w:val="0E0B05" w:themeColor="text2"/>
          <w:lang w:bidi="ta-IN"/>
        </w:rPr>
      </w:pPr>
    </w:p>
    <w:p w14:paraId="10757E2F" w14:textId="4EEE64B6" w:rsidR="00BC3702" w:rsidRPr="003217BA" w:rsidRDefault="00BC3702" w:rsidP="00774500">
      <w:pPr>
        <w:pStyle w:val="ListBullet"/>
        <w:numPr>
          <w:ilvl w:val="0"/>
          <w:numId w:val="0"/>
        </w:numPr>
        <w:ind w:left="216" w:hanging="216"/>
        <w:rPr>
          <w:rFonts w:asciiTheme="minorBidi" w:hAnsiTheme="minorBidi"/>
          <w:color w:val="0E0B05" w:themeColor="text2"/>
        </w:rPr>
      </w:pPr>
    </w:p>
    <w:sectPr w:rsidR="00BC3702" w:rsidRPr="003217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B2186" w14:textId="77777777" w:rsidR="007A05DF" w:rsidRDefault="007A05DF">
      <w:r>
        <w:separator/>
      </w:r>
    </w:p>
  </w:endnote>
  <w:endnote w:type="continuationSeparator" w:id="0">
    <w:p w14:paraId="08B0C9FC" w14:textId="77777777" w:rsidR="007A05DF" w:rsidRDefault="007A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ans Tamil UI">
    <w:panose1 w:val="020B0506030804020204"/>
    <w:charset w:val="00"/>
    <w:family w:val="swiss"/>
    <w:pitch w:val="variable"/>
    <w:sig w:usb0="00100003" w:usb1="00000000" w:usb2="00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7FC22" w14:textId="77777777" w:rsidR="00815520" w:rsidRDefault="00815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EA848" w14:textId="77777777" w:rsidR="00966C78" w:rsidRDefault="008A79E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B024" w14:textId="77777777" w:rsidR="00815520" w:rsidRDefault="00815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28179" w14:textId="77777777" w:rsidR="007A05DF" w:rsidRDefault="007A05DF">
      <w:r>
        <w:separator/>
      </w:r>
    </w:p>
  </w:footnote>
  <w:footnote w:type="continuationSeparator" w:id="0">
    <w:p w14:paraId="73B616EC" w14:textId="77777777" w:rsidR="007A05DF" w:rsidRDefault="007A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AC9DA" w14:textId="77777777" w:rsidR="00815520" w:rsidRDefault="00815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6A17C" w14:textId="77777777" w:rsidR="00966C78" w:rsidRDefault="008A79E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F7D3C3" wp14:editId="4A83E07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E4EA32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AED33" w14:textId="77777777" w:rsidR="00966C78" w:rsidRDefault="008A79E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4816F8" wp14:editId="28A5EF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EA7EED" w14:textId="77777777" w:rsidR="00966C78" w:rsidRDefault="00966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04816F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0EA7EED" w14:textId="77777777" w:rsidR="00966C78" w:rsidRDefault="00966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868B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30C6B"/>
    <w:multiLevelType w:val="hybridMultilevel"/>
    <w:tmpl w:val="469A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C2AE5"/>
    <w:multiLevelType w:val="hybridMultilevel"/>
    <w:tmpl w:val="B314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96A54"/>
    <w:multiLevelType w:val="hybridMultilevel"/>
    <w:tmpl w:val="C86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E376F"/>
    <w:multiLevelType w:val="hybridMultilevel"/>
    <w:tmpl w:val="63948026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5" w15:restartNumberingAfterBreak="0">
    <w:nsid w:val="2EF52655"/>
    <w:multiLevelType w:val="hybridMultilevel"/>
    <w:tmpl w:val="96EE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94B33"/>
    <w:multiLevelType w:val="hybridMultilevel"/>
    <w:tmpl w:val="61C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E7FF4"/>
    <w:multiLevelType w:val="hybridMultilevel"/>
    <w:tmpl w:val="06B4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5"/>
  </w:num>
  <w:num w:numId="15">
    <w:abstractNumId w:val="12"/>
  </w:num>
  <w:num w:numId="16">
    <w:abstractNumId w:val="14"/>
  </w:num>
  <w:num w:numId="17">
    <w:abstractNumId w:val="17"/>
  </w:num>
  <w:num w:numId="18">
    <w:abstractNumId w:val="10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43"/>
    <w:rsid w:val="000035A4"/>
    <w:rsid w:val="0001274B"/>
    <w:rsid w:val="000127B1"/>
    <w:rsid w:val="00022E0A"/>
    <w:rsid w:val="00030750"/>
    <w:rsid w:val="00033FD3"/>
    <w:rsid w:val="00041196"/>
    <w:rsid w:val="00041D9A"/>
    <w:rsid w:val="0006537C"/>
    <w:rsid w:val="000668B5"/>
    <w:rsid w:val="00082761"/>
    <w:rsid w:val="00086509"/>
    <w:rsid w:val="000A0073"/>
    <w:rsid w:val="001000EA"/>
    <w:rsid w:val="001047BE"/>
    <w:rsid w:val="00114732"/>
    <w:rsid w:val="00131F89"/>
    <w:rsid w:val="00151EBA"/>
    <w:rsid w:val="001663DD"/>
    <w:rsid w:val="00171555"/>
    <w:rsid w:val="001858E4"/>
    <w:rsid w:val="001C2DB6"/>
    <w:rsid w:val="001C3BCF"/>
    <w:rsid w:val="001C4154"/>
    <w:rsid w:val="001E2AA5"/>
    <w:rsid w:val="001F09C5"/>
    <w:rsid w:val="00281D62"/>
    <w:rsid w:val="0028690C"/>
    <w:rsid w:val="00287D51"/>
    <w:rsid w:val="0029173E"/>
    <w:rsid w:val="002A6262"/>
    <w:rsid w:val="002A6FBB"/>
    <w:rsid w:val="002C0A80"/>
    <w:rsid w:val="002C2E99"/>
    <w:rsid w:val="002C7B22"/>
    <w:rsid w:val="002D3899"/>
    <w:rsid w:val="002E4A2A"/>
    <w:rsid w:val="002E6661"/>
    <w:rsid w:val="003000FB"/>
    <w:rsid w:val="00301CE5"/>
    <w:rsid w:val="00311D76"/>
    <w:rsid w:val="003143DE"/>
    <w:rsid w:val="003217BA"/>
    <w:rsid w:val="00327F68"/>
    <w:rsid w:val="0033157F"/>
    <w:rsid w:val="00343E7B"/>
    <w:rsid w:val="00360A9B"/>
    <w:rsid w:val="003C231F"/>
    <w:rsid w:val="003C6D65"/>
    <w:rsid w:val="003D6B76"/>
    <w:rsid w:val="003E116D"/>
    <w:rsid w:val="003E7A2D"/>
    <w:rsid w:val="00453102"/>
    <w:rsid w:val="00462C01"/>
    <w:rsid w:val="00465082"/>
    <w:rsid w:val="00485CE9"/>
    <w:rsid w:val="00487C86"/>
    <w:rsid w:val="004B3378"/>
    <w:rsid w:val="004D396D"/>
    <w:rsid w:val="004F2C31"/>
    <w:rsid w:val="00521FD7"/>
    <w:rsid w:val="00542C57"/>
    <w:rsid w:val="00543169"/>
    <w:rsid w:val="00544C63"/>
    <w:rsid w:val="00560DC6"/>
    <w:rsid w:val="00592835"/>
    <w:rsid w:val="005B2856"/>
    <w:rsid w:val="005C6D00"/>
    <w:rsid w:val="005C7E55"/>
    <w:rsid w:val="005D32A3"/>
    <w:rsid w:val="005E5AEF"/>
    <w:rsid w:val="005F1B4D"/>
    <w:rsid w:val="006006CB"/>
    <w:rsid w:val="00655910"/>
    <w:rsid w:val="00663076"/>
    <w:rsid w:val="006662B2"/>
    <w:rsid w:val="00666444"/>
    <w:rsid w:val="00672B17"/>
    <w:rsid w:val="006905F3"/>
    <w:rsid w:val="006907D2"/>
    <w:rsid w:val="006A3D49"/>
    <w:rsid w:val="006A73CC"/>
    <w:rsid w:val="006A7AEA"/>
    <w:rsid w:val="006D2AA7"/>
    <w:rsid w:val="006E7490"/>
    <w:rsid w:val="007069E7"/>
    <w:rsid w:val="00715A59"/>
    <w:rsid w:val="00731309"/>
    <w:rsid w:val="007375FC"/>
    <w:rsid w:val="00772E7C"/>
    <w:rsid w:val="00774500"/>
    <w:rsid w:val="00784984"/>
    <w:rsid w:val="00794063"/>
    <w:rsid w:val="007A05DF"/>
    <w:rsid w:val="007E29D6"/>
    <w:rsid w:val="00815520"/>
    <w:rsid w:val="00824142"/>
    <w:rsid w:val="008250D5"/>
    <w:rsid w:val="0083577F"/>
    <w:rsid w:val="00835ACC"/>
    <w:rsid w:val="008420BF"/>
    <w:rsid w:val="00851118"/>
    <w:rsid w:val="00867065"/>
    <w:rsid w:val="00876478"/>
    <w:rsid w:val="008A6B5C"/>
    <w:rsid w:val="008A79E6"/>
    <w:rsid w:val="008B37AE"/>
    <w:rsid w:val="008C5AA9"/>
    <w:rsid w:val="008D02A9"/>
    <w:rsid w:val="008D361D"/>
    <w:rsid w:val="008E0046"/>
    <w:rsid w:val="008F01F7"/>
    <w:rsid w:val="008F1B8C"/>
    <w:rsid w:val="00903ABF"/>
    <w:rsid w:val="00911FFE"/>
    <w:rsid w:val="00933154"/>
    <w:rsid w:val="00935279"/>
    <w:rsid w:val="0093628E"/>
    <w:rsid w:val="00937CCC"/>
    <w:rsid w:val="009539BE"/>
    <w:rsid w:val="00966C78"/>
    <w:rsid w:val="00973714"/>
    <w:rsid w:val="00974053"/>
    <w:rsid w:val="00984C02"/>
    <w:rsid w:val="00985534"/>
    <w:rsid w:val="00996EC0"/>
    <w:rsid w:val="00997D95"/>
    <w:rsid w:val="009A114E"/>
    <w:rsid w:val="009A342F"/>
    <w:rsid w:val="009C7C7E"/>
    <w:rsid w:val="009D1590"/>
    <w:rsid w:val="00A004B2"/>
    <w:rsid w:val="00A111BB"/>
    <w:rsid w:val="00A22AD6"/>
    <w:rsid w:val="00A2590A"/>
    <w:rsid w:val="00A33C07"/>
    <w:rsid w:val="00A53143"/>
    <w:rsid w:val="00A53EE6"/>
    <w:rsid w:val="00A65272"/>
    <w:rsid w:val="00A702EA"/>
    <w:rsid w:val="00A747F5"/>
    <w:rsid w:val="00AA38E0"/>
    <w:rsid w:val="00AC5FF1"/>
    <w:rsid w:val="00AF5380"/>
    <w:rsid w:val="00B201AE"/>
    <w:rsid w:val="00B2309E"/>
    <w:rsid w:val="00B2510E"/>
    <w:rsid w:val="00B32CEC"/>
    <w:rsid w:val="00B54453"/>
    <w:rsid w:val="00B743CF"/>
    <w:rsid w:val="00B8585E"/>
    <w:rsid w:val="00B86418"/>
    <w:rsid w:val="00BB401C"/>
    <w:rsid w:val="00BC3702"/>
    <w:rsid w:val="00BE150B"/>
    <w:rsid w:val="00BE2EDA"/>
    <w:rsid w:val="00C01220"/>
    <w:rsid w:val="00C1191E"/>
    <w:rsid w:val="00C5488A"/>
    <w:rsid w:val="00CA31A5"/>
    <w:rsid w:val="00CA66CB"/>
    <w:rsid w:val="00CC0419"/>
    <w:rsid w:val="00CD1240"/>
    <w:rsid w:val="00CF2B54"/>
    <w:rsid w:val="00D020F9"/>
    <w:rsid w:val="00D16376"/>
    <w:rsid w:val="00D53057"/>
    <w:rsid w:val="00D61C2D"/>
    <w:rsid w:val="00D74A18"/>
    <w:rsid w:val="00D87EF0"/>
    <w:rsid w:val="00D94EA5"/>
    <w:rsid w:val="00DB450C"/>
    <w:rsid w:val="00DD7E45"/>
    <w:rsid w:val="00DF6B65"/>
    <w:rsid w:val="00E502BC"/>
    <w:rsid w:val="00E63F32"/>
    <w:rsid w:val="00E8476E"/>
    <w:rsid w:val="00E96DA0"/>
    <w:rsid w:val="00EB0826"/>
    <w:rsid w:val="00EC058C"/>
    <w:rsid w:val="00EE15D0"/>
    <w:rsid w:val="00EF387C"/>
    <w:rsid w:val="00EF5F7B"/>
    <w:rsid w:val="00F16407"/>
    <w:rsid w:val="00F351DF"/>
    <w:rsid w:val="00F35E90"/>
    <w:rsid w:val="00F55234"/>
    <w:rsid w:val="00F55D0E"/>
    <w:rsid w:val="00F63622"/>
    <w:rsid w:val="00F846BF"/>
    <w:rsid w:val="00F954A2"/>
    <w:rsid w:val="00FA6F12"/>
    <w:rsid w:val="00FB5C29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8F8D4A"/>
  <w15:chartTrackingRefBased/>
  <w15:docId w15:val="{5DA24481-231D-9D4C-B084-F59BEFC6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360A9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amaran.sp84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DAFEEF7-31E1-D34D-B23B-C81F08FBDC5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778AF129E33E4693E317B869A25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12D34-CA7B-F14D-BBE6-B83DA8100173}"/>
      </w:docPartPr>
      <w:docPartBody>
        <w:p w:rsidR="004214E3" w:rsidRDefault="000C2C3E">
          <w:pPr>
            <w:pStyle w:val="F5778AF129E33E4693E317B869A254FE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ans Tamil UI">
    <w:panose1 w:val="020B0506030804020204"/>
    <w:charset w:val="00"/>
    <w:family w:val="swiss"/>
    <w:pitch w:val="variable"/>
    <w:sig w:usb0="00100003" w:usb1="00000000" w:usb2="00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3E"/>
    <w:rsid w:val="0006447C"/>
    <w:rsid w:val="000C2C3E"/>
    <w:rsid w:val="00151B69"/>
    <w:rsid w:val="004214E3"/>
    <w:rsid w:val="00451813"/>
    <w:rsid w:val="00581794"/>
    <w:rsid w:val="008612C7"/>
    <w:rsid w:val="00C24526"/>
    <w:rsid w:val="00E12B49"/>
    <w:rsid w:val="00E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F23D405D7C24BB49A660C1DFB4FEC">
    <w:name w:val="97AF23D405D7C24BB49A660C1DFB4FEC"/>
    <w:rPr>
      <w:rFonts w:cs="Latha"/>
    </w:rPr>
  </w:style>
  <w:style w:type="paragraph" w:customStyle="1" w:styleId="E627C15A6FB38F47BC0EF65D1F7998AB">
    <w:name w:val="E627C15A6FB38F47BC0EF65D1F7998AB"/>
    <w:rPr>
      <w:rFonts w:cs="Latha"/>
    </w:rPr>
  </w:style>
  <w:style w:type="paragraph" w:customStyle="1" w:styleId="F5778AF129E33E4693E317B869A254FE">
    <w:name w:val="F5778AF129E33E4693E317B869A254FE"/>
    <w:rPr>
      <w:rFonts w:cs="Latha"/>
    </w:rPr>
  </w:style>
  <w:style w:type="paragraph" w:customStyle="1" w:styleId="F7B28C844E64824DA555DEE8CB1F5B6B">
    <w:name w:val="F7B28C844E64824DA555DEE8CB1F5B6B"/>
    <w:rPr>
      <w:rFonts w:cs="Latha"/>
    </w:rPr>
  </w:style>
  <w:style w:type="paragraph" w:customStyle="1" w:styleId="D0A1C52D8853B645A7D77D281347E728">
    <w:name w:val="D0A1C52D8853B645A7D77D281347E728"/>
    <w:rPr>
      <w:rFonts w:cs="Latha"/>
    </w:rPr>
  </w:style>
  <w:style w:type="paragraph" w:customStyle="1" w:styleId="3869B3CB7792144FB97B9B18069A8338">
    <w:name w:val="3869B3CB7792144FB97B9B18069A8338"/>
    <w:rPr>
      <w:rFonts w:cs="Latha"/>
    </w:rPr>
  </w:style>
  <w:style w:type="paragraph" w:customStyle="1" w:styleId="556FF70E99342E42B5208AF6C9B00F89">
    <w:name w:val="556FF70E99342E42B5208AF6C9B00F89"/>
    <w:rPr>
      <w:rFonts w:cs="Latha"/>
    </w:rPr>
  </w:style>
  <w:style w:type="paragraph" w:styleId="ListBullet">
    <w:name w:val="List Bullet"/>
    <w:basedOn w:val="Normal"/>
    <w:uiPriority w:val="9"/>
    <w:qFormat/>
    <w:rsid w:val="00E12B49"/>
    <w:pPr>
      <w:numPr>
        <w:numId w:val="1"/>
      </w:numPr>
      <w:spacing w:after="120" w:line="312" w:lineRule="auto"/>
    </w:pPr>
    <w:rPr>
      <w:rFonts w:eastAsiaTheme="minorHAnsi" w:cstheme="minorBidi"/>
      <w:color w:val="7F7F7F" w:themeColor="text1" w:themeTint="80"/>
      <w:sz w:val="20"/>
      <w:szCs w:val="20"/>
      <w:lang w:eastAsia="ja-JP" w:bidi="ar-SA"/>
    </w:rPr>
  </w:style>
  <w:style w:type="paragraph" w:customStyle="1" w:styleId="7C45D597B49CAE4A81DFC86F3C1EAA4E">
    <w:name w:val="7C45D597B49CAE4A81DFC86F3C1EAA4E"/>
    <w:rPr>
      <w:rFonts w:cs="Latha"/>
    </w:rPr>
  </w:style>
  <w:style w:type="paragraph" w:customStyle="1" w:styleId="8829412CECBAC048B6EC3BAF270DFB50">
    <w:name w:val="8829412CECBAC048B6EC3BAF270DFB50"/>
    <w:rPr>
      <w:rFonts w:cs="Latha"/>
    </w:rPr>
  </w:style>
  <w:style w:type="paragraph" w:customStyle="1" w:styleId="9BD5977EDFF5524682223B6E366A16AF">
    <w:name w:val="9BD5977EDFF5524682223B6E366A16AF"/>
    <w:rPr>
      <w:rFonts w:cs="Latha"/>
    </w:rPr>
  </w:style>
  <w:style w:type="paragraph" w:customStyle="1" w:styleId="DF267F95D36AB34E9BE223979B03DDF0">
    <w:name w:val="DF267F95D36AB34E9BE223979B03DDF0"/>
    <w:rPr>
      <w:rFonts w:cs="Latha"/>
    </w:rPr>
  </w:style>
  <w:style w:type="paragraph" w:customStyle="1" w:styleId="4309FEEC9060614F85E78A637B467689">
    <w:name w:val="4309FEEC9060614F85E78A637B467689"/>
    <w:rPr>
      <w:rFonts w:cs="Latha"/>
    </w:rPr>
  </w:style>
  <w:style w:type="paragraph" w:customStyle="1" w:styleId="B50BBA0B5053E34F965A635D5B8D2E34">
    <w:name w:val="B50BBA0B5053E34F965A635D5B8D2E34"/>
    <w:rsid w:val="000C2C3E"/>
    <w:rPr>
      <w:rFonts w:cs="Latha"/>
    </w:rPr>
  </w:style>
  <w:style w:type="paragraph" w:customStyle="1" w:styleId="D31C2AD0BA274242A17769983C514203">
    <w:name w:val="D31C2AD0BA274242A17769983C514203"/>
    <w:rsid w:val="000C2C3E"/>
    <w:rPr>
      <w:rFonts w:cs="Latha"/>
    </w:rPr>
  </w:style>
  <w:style w:type="paragraph" w:customStyle="1" w:styleId="404477EFE6F33046B2AEBF9D38F6232A">
    <w:name w:val="404477EFE6F33046B2AEBF9D38F6232A"/>
    <w:rsid w:val="000C2C3E"/>
    <w:rPr>
      <w:rFonts w:cs="Latha"/>
    </w:rPr>
  </w:style>
  <w:style w:type="paragraph" w:customStyle="1" w:styleId="E206292FE535404F879EE5869A724F65">
    <w:name w:val="E206292FE535404F879EE5869A724F65"/>
    <w:rsid w:val="000C2C3E"/>
    <w:rPr>
      <w:rFonts w:cs="Latha"/>
    </w:rPr>
  </w:style>
  <w:style w:type="paragraph" w:customStyle="1" w:styleId="C74D4D6FF809B549A06610B01FA9CFB8">
    <w:name w:val="C74D4D6FF809B549A06610B01FA9CFB8"/>
    <w:rsid w:val="000C2C3E"/>
    <w:rPr>
      <w:rFonts w:cs="Latha"/>
    </w:rPr>
  </w:style>
  <w:style w:type="paragraph" w:customStyle="1" w:styleId="EC42B99E89E3CF4E92575AAE9CEF24C9">
    <w:name w:val="EC42B99E89E3CF4E92575AAE9CEF24C9"/>
    <w:rsid w:val="000C2C3E"/>
    <w:rPr>
      <w:rFonts w:cs="Latha"/>
    </w:rPr>
  </w:style>
  <w:style w:type="paragraph" w:customStyle="1" w:styleId="8A64FD07EDBA6945929972C24F5A2FBD">
    <w:name w:val="8A64FD07EDBA6945929972C24F5A2FBD"/>
    <w:rsid w:val="000C2C3E"/>
    <w:rPr>
      <w:rFonts w:cs="Latha"/>
    </w:rPr>
  </w:style>
  <w:style w:type="paragraph" w:customStyle="1" w:styleId="9536EA6EB01AEF4D898C4BA4B3C8510E">
    <w:name w:val="9536EA6EB01AEF4D898C4BA4B3C8510E"/>
    <w:rsid w:val="000C2C3E"/>
    <w:rPr>
      <w:rFonts w:cs="Latha"/>
    </w:rPr>
  </w:style>
  <w:style w:type="paragraph" w:customStyle="1" w:styleId="D1440569C301F24B8A273B5DB39361C1">
    <w:name w:val="D1440569C301F24B8A273B5DB39361C1"/>
    <w:rsid w:val="000C2C3E"/>
    <w:rPr>
      <w:rFonts w:cs="Latha"/>
    </w:rPr>
  </w:style>
  <w:style w:type="paragraph" w:customStyle="1" w:styleId="909D79D633495640B0C618F01B9CE633">
    <w:name w:val="909D79D633495640B0C618F01B9CE633"/>
    <w:rsid w:val="000C2C3E"/>
    <w:rPr>
      <w:rFonts w:cs="Latha"/>
    </w:rPr>
  </w:style>
  <w:style w:type="paragraph" w:customStyle="1" w:styleId="54B1DAF7E9C31E4DB5A576FE03FCF666">
    <w:name w:val="54B1DAF7E9C31E4DB5A576FE03FCF666"/>
    <w:rsid w:val="000C2C3E"/>
    <w:rPr>
      <w:rFonts w:cs="Latha"/>
    </w:rPr>
  </w:style>
  <w:style w:type="paragraph" w:customStyle="1" w:styleId="74AE217E37CD8943B38B55A8453EEDEA">
    <w:name w:val="74AE217E37CD8943B38B55A8453EEDEA"/>
    <w:rsid w:val="000C2C3E"/>
    <w:rPr>
      <w:rFonts w:cs="Latha"/>
    </w:rPr>
  </w:style>
  <w:style w:type="paragraph" w:customStyle="1" w:styleId="CCE2232F93B70840B2405422DFD72F30">
    <w:name w:val="CCE2232F93B70840B2405422DFD72F30"/>
    <w:rsid w:val="000C2C3E"/>
    <w:rPr>
      <w:rFonts w:cs="Latha"/>
    </w:rPr>
  </w:style>
  <w:style w:type="paragraph" w:customStyle="1" w:styleId="D20068223D840A4FA9617E6ED6E958AE">
    <w:name w:val="D20068223D840A4FA9617E6ED6E958AE"/>
    <w:rsid w:val="000C2C3E"/>
    <w:rPr>
      <w:rFonts w:cs="Latha"/>
    </w:rPr>
  </w:style>
  <w:style w:type="paragraph" w:customStyle="1" w:styleId="4F5591F21C717E4DBCBD5F150C1A29C4">
    <w:name w:val="4F5591F21C717E4DBCBD5F150C1A29C4"/>
    <w:rsid w:val="000C2C3E"/>
    <w:rPr>
      <w:rFonts w:cs="Latha"/>
    </w:rPr>
  </w:style>
  <w:style w:type="paragraph" w:customStyle="1" w:styleId="D530F739354D9746A94896AB97275A01">
    <w:name w:val="D530F739354D9746A94896AB97275A01"/>
    <w:rsid w:val="000C2C3E"/>
    <w:rPr>
      <w:rFonts w:cs="Latha"/>
    </w:rPr>
  </w:style>
  <w:style w:type="paragraph" w:customStyle="1" w:styleId="5ADB9B8744A91241BB501A2F30030D86">
    <w:name w:val="5ADB9B8744A91241BB501A2F30030D86"/>
    <w:rsid w:val="00451813"/>
    <w:rPr>
      <w:rFonts w:cs="Latha"/>
    </w:rPr>
  </w:style>
  <w:style w:type="paragraph" w:customStyle="1" w:styleId="3C5E3C9CD0A4E64E98710DA81236DAD2">
    <w:name w:val="3C5E3C9CD0A4E64E98710DA81236DAD2"/>
    <w:rsid w:val="00451813"/>
    <w:rPr>
      <w:rFonts w:cs="Latha"/>
    </w:rPr>
  </w:style>
  <w:style w:type="paragraph" w:customStyle="1" w:styleId="1D3CB56FEC52804F892A36FBCFC15AD4">
    <w:name w:val="1D3CB56FEC52804F892A36FBCFC15AD4"/>
    <w:rsid w:val="00451813"/>
    <w:rPr>
      <w:rFonts w:cs="Latha"/>
    </w:rPr>
  </w:style>
  <w:style w:type="paragraph" w:customStyle="1" w:styleId="A9B622CC7A4C4549BE4508E5929C01FF">
    <w:name w:val="A9B622CC7A4C4549BE4508E5929C01FF"/>
    <w:rsid w:val="00E12B49"/>
    <w:rPr>
      <w:rFonts w:cs="Latha"/>
    </w:rPr>
  </w:style>
  <w:style w:type="paragraph" w:customStyle="1" w:styleId="963C2F463F23F241B11F9478CFC8669D">
    <w:name w:val="963C2F463F23F241B11F9478CFC8669D"/>
    <w:rsid w:val="00E12B49"/>
    <w:rPr>
      <w:rFonts w:cs="Latha"/>
    </w:rPr>
  </w:style>
  <w:style w:type="paragraph" w:customStyle="1" w:styleId="EF4C6A6319B6FD45B93EE71A1CACC22B">
    <w:name w:val="EF4C6A6319B6FD45B93EE71A1CACC22B"/>
    <w:rsid w:val="00E12B49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%7bBDAFEEF7-31E1-D34D-B23B-C81F08FBDC5C%7dtf50002018.dotx</Template>
  <TotalTime>130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ilamaran.sp84@gmail.com</dc:creator>
  <cp:keywords/>
  <dc:description/>
  <cp:lastModifiedBy>ilamaran.sp84@gmail.com</cp:lastModifiedBy>
  <cp:revision>170</cp:revision>
  <dcterms:created xsi:type="dcterms:W3CDTF">2020-08-11T06:26:00Z</dcterms:created>
  <dcterms:modified xsi:type="dcterms:W3CDTF">2020-08-12T12:02:00Z</dcterms:modified>
</cp:coreProperties>
</file>